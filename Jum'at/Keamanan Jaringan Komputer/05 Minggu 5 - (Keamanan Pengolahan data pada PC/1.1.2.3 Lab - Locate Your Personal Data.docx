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7D74" w14:textId="4FA00222" w:rsidR="00090B6B" w:rsidRPr="0073072C" w:rsidRDefault="00090B6B" w:rsidP="00FD4A68">
      <w:pPr>
        <w:pStyle w:val="LabTitle"/>
        <w:rPr>
          <w:sz w:val="24"/>
          <w:szCs w:val="18"/>
        </w:rPr>
      </w:pPr>
      <w:r w:rsidRPr="0073072C">
        <w:rPr>
          <w:sz w:val="24"/>
          <w:szCs w:val="18"/>
        </w:rPr>
        <w:t xml:space="preserve">Name: </w:t>
      </w:r>
      <w:proofErr w:type="spellStart"/>
      <w:r w:rsidRPr="0073072C">
        <w:rPr>
          <w:sz w:val="24"/>
          <w:szCs w:val="18"/>
        </w:rPr>
        <w:t>Isep</w:t>
      </w:r>
      <w:proofErr w:type="spellEnd"/>
      <w:r w:rsidRPr="0073072C">
        <w:rPr>
          <w:sz w:val="24"/>
          <w:szCs w:val="18"/>
        </w:rPr>
        <w:t xml:space="preserve"> </w:t>
      </w:r>
      <w:proofErr w:type="spellStart"/>
      <w:r w:rsidRPr="0073072C">
        <w:rPr>
          <w:sz w:val="24"/>
          <w:szCs w:val="18"/>
        </w:rPr>
        <w:t>Lutpi</w:t>
      </w:r>
      <w:proofErr w:type="spellEnd"/>
      <w:r w:rsidRPr="0073072C">
        <w:rPr>
          <w:sz w:val="24"/>
          <w:szCs w:val="18"/>
        </w:rPr>
        <w:t xml:space="preserve"> Nur</w:t>
      </w:r>
    </w:p>
    <w:p w14:paraId="487EAD2A" w14:textId="4F37D416" w:rsidR="00090B6B" w:rsidRPr="0073072C" w:rsidRDefault="00090B6B" w:rsidP="00FD4A68">
      <w:pPr>
        <w:pStyle w:val="LabTitle"/>
        <w:rPr>
          <w:sz w:val="24"/>
          <w:szCs w:val="18"/>
        </w:rPr>
      </w:pPr>
      <w:r w:rsidRPr="0073072C">
        <w:rPr>
          <w:sz w:val="24"/>
          <w:szCs w:val="18"/>
        </w:rPr>
        <w:t>NPM: 2113191079</w:t>
      </w:r>
    </w:p>
    <w:p w14:paraId="2BD02CFB" w14:textId="77777777" w:rsidR="00090B6B" w:rsidRDefault="00090B6B" w:rsidP="00FD4A68">
      <w:pPr>
        <w:pStyle w:val="LabTitle"/>
      </w:pPr>
    </w:p>
    <w:p w14:paraId="5F3A6BA6" w14:textId="4A3F987B" w:rsidR="004D36D7" w:rsidRPr="00FD4A68" w:rsidRDefault="002D6C2A" w:rsidP="00FD4A68">
      <w:pPr>
        <w:pStyle w:val="LabTitle"/>
        <w:rPr>
          <w:rStyle w:val="LabTitleInstVersred"/>
          <w:b/>
          <w:color w:val="auto"/>
        </w:rPr>
      </w:pPr>
      <w:r w:rsidRPr="00FD4A68">
        <w:t xml:space="preserve">Lab </w:t>
      </w:r>
      <w:r w:rsidR="00F1713E">
        <w:t>–</w:t>
      </w:r>
      <w:r w:rsidRPr="00FD4A68">
        <w:t xml:space="preserve"> </w:t>
      </w:r>
      <w:r w:rsidR="0058049F">
        <w:t>Locate Your Personal Data</w:t>
      </w:r>
    </w:p>
    <w:p w14:paraId="5F40B218" w14:textId="77777777" w:rsidR="009D2C27" w:rsidRPr="00BB73FF" w:rsidRDefault="009D2C27" w:rsidP="00217105">
      <w:pPr>
        <w:pStyle w:val="LabSection"/>
      </w:pPr>
      <w:r w:rsidRPr="00217105">
        <w:t>Objective</w:t>
      </w:r>
      <w:r w:rsidR="006E6581" w:rsidRPr="00217105">
        <w:t>s</w:t>
      </w:r>
    </w:p>
    <w:p w14:paraId="4FFD270C" w14:textId="77777777" w:rsidR="00C165AF" w:rsidRPr="00FB6ACB" w:rsidRDefault="00FB6ACB" w:rsidP="00483C90">
      <w:pPr>
        <w:pStyle w:val="BodyTextL25"/>
        <w:rPr>
          <w:b/>
        </w:rPr>
      </w:pPr>
      <w:r w:rsidRPr="00FB6ACB">
        <w:t xml:space="preserve">Find your </w:t>
      </w:r>
      <w:r w:rsidR="00D12630">
        <w:t>personal data</w:t>
      </w:r>
      <w:r w:rsidR="00FC4D7C">
        <w:t xml:space="preserve"> online and on</w:t>
      </w:r>
      <w:r w:rsidRPr="00FB6ACB">
        <w:t xml:space="preserve"> yo</w:t>
      </w:r>
      <w:r w:rsidR="00FC4D7C">
        <w:t>ur computing devices.</w:t>
      </w:r>
    </w:p>
    <w:p w14:paraId="3DCFD984" w14:textId="77777777" w:rsidR="00C07FD9" w:rsidRDefault="009D2C27" w:rsidP="0014219C">
      <w:pPr>
        <w:pStyle w:val="LabSection"/>
      </w:pPr>
      <w:r>
        <w:t xml:space="preserve">Background </w:t>
      </w:r>
      <w:r w:rsidR="00672919">
        <w:t>/ Scenario</w:t>
      </w:r>
    </w:p>
    <w:p w14:paraId="69D874D7" w14:textId="77777777" w:rsidR="00D12630" w:rsidRDefault="00D12630" w:rsidP="00FC4D7C">
      <w:pPr>
        <w:pStyle w:val="BodyTextL25"/>
      </w:pPr>
      <w:r>
        <w:t xml:space="preserve">If you search your name online, there is a good chance that you will find some information about yourself in the result. Some of the results may be </w:t>
      </w:r>
      <w:r w:rsidR="003763E1">
        <w:t>private</w:t>
      </w:r>
      <w:r>
        <w:t xml:space="preserve"> information, such as </w:t>
      </w:r>
      <w:r w:rsidR="003763E1">
        <w:t xml:space="preserve">your birthday, that you may want to protect. </w:t>
      </w:r>
      <w:r w:rsidR="00CE0753">
        <w:t>S</w:t>
      </w:r>
      <w:r w:rsidR="003763E1">
        <w:t>ome of this information may also be stored on your computing devices.</w:t>
      </w:r>
    </w:p>
    <w:p w14:paraId="30075EC8" w14:textId="77777777" w:rsidR="00FC4D7C" w:rsidRPr="00FC4D7C" w:rsidRDefault="003763E1" w:rsidP="00FC4D7C">
      <w:pPr>
        <w:pStyle w:val="BodyTextL25"/>
      </w:pPr>
      <w:r>
        <w:t xml:space="preserve">In this lab, you will use a search engine to search your name </w:t>
      </w:r>
      <w:r w:rsidR="00CE0753">
        <w:t>to find</w:t>
      </w:r>
      <w:r>
        <w:t xml:space="preserve"> information about you. </w:t>
      </w:r>
      <w:r w:rsidR="00CE0753">
        <w:t>You will then</w:t>
      </w:r>
      <w:r>
        <w:t xml:space="preserve"> use Windows </w:t>
      </w:r>
      <w:proofErr w:type="spellStart"/>
      <w:r>
        <w:t>Powershell</w:t>
      </w:r>
      <w:proofErr w:type="spellEnd"/>
      <w:r>
        <w:t xml:space="preserve"> to search </w:t>
      </w:r>
      <w:r w:rsidR="00CE0753">
        <w:t xml:space="preserve">for </w:t>
      </w:r>
      <w:r>
        <w:t>any personal</w:t>
      </w:r>
      <w:r w:rsidR="00CE0753">
        <w:t>ly</w:t>
      </w:r>
      <w:r>
        <w:t xml:space="preserve"> identifiable information </w:t>
      </w:r>
      <w:r w:rsidR="00113BF8">
        <w:t xml:space="preserve">in text files </w:t>
      </w:r>
      <w:r>
        <w:t xml:space="preserve">on your Windows PC. </w:t>
      </w:r>
    </w:p>
    <w:p w14:paraId="25CBF01B" w14:textId="77777777" w:rsidR="007D2AFE" w:rsidRDefault="007D2AFE" w:rsidP="003C08AA">
      <w:pPr>
        <w:pStyle w:val="LabSection"/>
      </w:pPr>
      <w:r>
        <w:t>Required R</w:t>
      </w:r>
      <w:r w:rsidR="006E6581">
        <w:t>esources</w:t>
      </w:r>
    </w:p>
    <w:p w14:paraId="1BC7004C" w14:textId="77777777" w:rsidR="008D7F09" w:rsidRDefault="00CA2BF5" w:rsidP="00CD7F73">
      <w:pPr>
        <w:pStyle w:val="Bulletlevel1"/>
      </w:pPr>
      <w:r>
        <w:t xml:space="preserve">Windows </w:t>
      </w:r>
      <w:r w:rsidR="0020252F">
        <w:t>PC with Internet access</w:t>
      </w:r>
    </w:p>
    <w:p w14:paraId="3C6317D6" w14:textId="77777777" w:rsidR="00B12400" w:rsidRDefault="00B12400" w:rsidP="00CC7FA6">
      <w:pPr>
        <w:pStyle w:val="StepHead"/>
      </w:pPr>
      <w:r>
        <w:t>Personal Data Online</w:t>
      </w:r>
    </w:p>
    <w:p w14:paraId="4096375F" w14:textId="77777777" w:rsidR="00DF4F8C" w:rsidRPr="00DF4F8C" w:rsidRDefault="001F320C" w:rsidP="00DF4F8C">
      <w:pPr>
        <w:pStyle w:val="BodyTextL25"/>
      </w:pPr>
      <w:r>
        <w:t xml:space="preserve">In </w:t>
      </w:r>
      <w:r w:rsidR="0018449C">
        <w:t>step</w:t>
      </w:r>
      <w:r>
        <w:t xml:space="preserve"> 1, you will search for your name online.</w:t>
      </w:r>
    </w:p>
    <w:p w14:paraId="5DD70E0D" w14:textId="77777777" w:rsidR="00846CB8" w:rsidRPr="00846CB8" w:rsidRDefault="00846CB8" w:rsidP="00846CB8">
      <w:pPr>
        <w:pStyle w:val="SubStepAlpha"/>
      </w:pPr>
      <w:r>
        <w:t>Search for your name using your favorite search engine.</w:t>
      </w:r>
      <w:r w:rsidR="00BD2492">
        <w:t xml:space="preserve"> It may be helpful to surround your name with quotation marks, for example “John Doe”.</w:t>
      </w:r>
    </w:p>
    <w:p w14:paraId="1E43010F" w14:textId="54683885" w:rsidR="00B12400" w:rsidRDefault="00B12400" w:rsidP="00FD01B7">
      <w:pPr>
        <w:pStyle w:val="BodyTextL50"/>
      </w:pPr>
      <w:r>
        <w:t xml:space="preserve">What </w:t>
      </w:r>
      <w:r w:rsidR="00FD01B7">
        <w:t>did you fin</w:t>
      </w:r>
      <w:r w:rsidRPr="00FD01B7">
        <w:t>d</w:t>
      </w:r>
      <w:r w:rsidR="00FC4D7C">
        <w:t xml:space="preserve"> about you</w:t>
      </w:r>
      <w:r>
        <w:t>?</w:t>
      </w:r>
    </w:p>
    <w:p w14:paraId="3D4D3416" w14:textId="2879D64F" w:rsidR="001626F9" w:rsidRPr="001626F9" w:rsidRDefault="001626F9" w:rsidP="00FD01B7">
      <w:pPr>
        <w:pStyle w:val="BodyTextL50"/>
        <w:rPr>
          <w:b/>
          <w:bCs/>
        </w:rPr>
      </w:pPr>
      <w:r w:rsidRPr="001626F9">
        <w:rPr>
          <w:b/>
          <w:bCs/>
        </w:rPr>
        <w:t>Answer:</w:t>
      </w:r>
    </w:p>
    <w:p w14:paraId="0B444C6B" w14:textId="7885E3D2" w:rsidR="001626F9" w:rsidRDefault="001626F9" w:rsidP="00FD01B7">
      <w:pPr>
        <w:pStyle w:val="BodyTextL50"/>
      </w:pPr>
      <w:r w:rsidRPr="001626F9">
        <w:t>After I searched my name "</w:t>
      </w:r>
      <w:proofErr w:type="spellStart"/>
      <w:r w:rsidRPr="001626F9">
        <w:t>Isep</w:t>
      </w:r>
      <w:proofErr w:type="spellEnd"/>
      <w:r w:rsidRPr="001626F9">
        <w:t xml:space="preserve"> </w:t>
      </w:r>
      <w:proofErr w:type="spellStart"/>
      <w:r w:rsidRPr="001626F9">
        <w:t>Lutpi</w:t>
      </w:r>
      <w:proofErr w:type="spellEnd"/>
      <w:r w:rsidRPr="001626F9">
        <w:t xml:space="preserve"> Nur" Using the Google search engine I found some information about myself. First Start from </w:t>
      </w:r>
      <w:proofErr w:type="spellStart"/>
      <w:r w:rsidRPr="001626F9">
        <w:t>linkedin</w:t>
      </w:r>
      <w:proofErr w:type="spellEnd"/>
      <w:r w:rsidRPr="001626F9">
        <w:t xml:space="preserve">, </w:t>
      </w:r>
      <w:proofErr w:type="spellStart"/>
      <w:r w:rsidRPr="001626F9">
        <w:t>facebook</w:t>
      </w:r>
      <w:proofErr w:type="spellEnd"/>
      <w:r w:rsidRPr="001626F9">
        <w:t xml:space="preserve">, </w:t>
      </w:r>
      <w:proofErr w:type="spellStart"/>
      <w:r w:rsidRPr="001626F9">
        <w:t>Github</w:t>
      </w:r>
      <w:proofErr w:type="spellEnd"/>
      <w:r w:rsidRPr="001626F9">
        <w:t>, blogs and others.</w:t>
      </w:r>
    </w:p>
    <w:p w14:paraId="2F2BAE26" w14:textId="77777777" w:rsidR="001626F9" w:rsidRDefault="001626F9" w:rsidP="00FD01B7">
      <w:pPr>
        <w:pStyle w:val="BodyTextL50"/>
      </w:pPr>
    </w:p>
    <w:p w14:paraId="61CD9D71" w14:textId="77777777" w:rsidR="001F320C" w:rsidRDefault="001F320C" w:rsidP="004C07D1">
      <w:pPr>
        <w:pStyle w:val="SubStepAlpha"/>
      </w:pPr>
      <w:r>
        <w:t>If there are link</w:t>
      </w:r>
      <w:r w:rsidR="003D7C97">
        <w:t>s</w:t>
      </w:r>
      <w:r>
        <w:t xml:space="preserve"> to</w:t>
      </w:r>
      <w:r w:rsidR="003D7C97">
        <w:t xml:space="preserve"> your</w:t>
      </w:r>
      <w:r>
        <w:t xml:space="preserve"> social media profile, </w:t>
      </w:r>
      <w:r w:rsidR="003D7C97">
        <w:t xml:space="preserve">navigate to them to </w:t>
      </w:r>
      <w:r w:rsidR="00716A07">
        <w:t>view the content as a visitor</w:t>
      </w:r>
      <w:r w:rsidR="00807218">
        <w:t xml:space="preserve"> without logging into </w:t>
      </w:r>
      <w:r w:rsidR="00BD2492">
        <w:t xml:space="preserve">any </w:t>
      </w:r>
      <w:r w:rsidR="00807218">
        <w:t>site</w:t>
      </w:r>
      <w:r w:rsidR="00BD2492">
        <w:t>s</w:t>
      </w:r>
      <w:r w:rsidR="00807218">
        <w:t>.</w:t>
      </w:r>
    </w:p>
    <w:p w14:paraId="281DD33E" w14:textId="5C008519" w:rsidR="00DF4F8C" w:rsidRDefault="00807218" w:rsidP="00807218">
      <w:pPr>
        <w:pStyle w:val="BodyTextL50"/>
      </w:pPr>
      <w:r>
        <w:t>What information is displayed about you on these sites?</w:t>
      </w:r>
    </w:p>
    <w:p w14:paraId="1AFF050C" w14:textId="31D6AAED" w:rsidR="0061254C" w:rsidRPr="0061254C" w:rsidRDefault="0061254C" w:rsidP="0061254C">
      <w:pPr>
        <w:pStyle w:val="BodyTextL50"/>
        <w:rPr>
          <w:b/>
          <w:bCs/>
        </w:rPr>
      </w:pPr>
      <w:r w:rsidRPr="001626F9">
        <w:rPr>
          <w:b/>
          <w:bCs/>
        </w:rPr>
        <w:t>Answer:</w:t>
      </w:r>
    </w:p>
    <w:p w14:paraId="19473970" w14:textId="0F35DB35" w:rsidR="0061254C" w:rsidRDefault="0061254C" w:rsidP="0061254C">
      <w:pPr>
        <w:pStyle w:val="BodyTextL50"/>
      </w:pPr>
      <w:r w:rsidRPr="0061254C">
        <w:t>I open social media twitter without logging in with the site and go to my profile account, there is some information that can be obtained including. address, some photos of me and the post</w:t>
      </w:r>
    </w:p>
    <w:p w14:paraId="20273D53" w14:textId="77777777" w:rsidR="0061254C" w:rsidRDefault="0061254C" w:rsidP="0061254C">
      <w:pPr>
        <w:pStyle w:val="BodyTextL50"/>
      </w:pPr>
    </w:p>
    <w:p w14:paraId="65EE8A7A" w14:textId="07350D2D" w:rsidR="00807218" w:rsidRDefault="00807218" w:rsidP="00807218">
      <w:pPr>
        <w:pStyle w:val="SubStepAlpha"/>
      </w:pPr>
      <w:r w:rsidRPr="00807218">
        <w:t xml:space="preserve">If you </w:t>
      </w:r>
      <w:r>
        <w:t xml:space="preserve">are sharing too much, you can change the privacy settings. Here are some </w:t>
      </w:r>
      <w:r w:rsidR="004F254D">
        <w:t>ways to get to the security / privacy settings on some of the popular social media sites:</w:t>
      </w:r>
    </w:p>
    <w:p w14:paraId="0B436967" w14:textId="77777777" w:rsidR="004F254D" w:rsidRDefault="00716A07" w:rsidP="00716A07">
      <w:pPr>
        <w:pStyle w:val="BodyTextL50"/>
      </w:pPr>
      <w:r w:rsidRPr="00716A07">
        <w:rPr>
          <w:b/>
        </w:rPr>
        <w:t>Facebook</w:t>
      </w:r>
      <w:r>
        <w:t xml:space="preserve">: Click </w:t>
      </w:r>
      <w:r>
        <w:rPr>
          <w:noProof/>
        </w:rPr>
        <w:drawing>
          <wp:inline distT="0" distB="0" distL="0" distR="0" wp14:anchorId="64BBFE6D" wp14:editId="1B1C8387">
            <wp:extent cx="85725" cy="47625"/>
            <wp:effectExtent l="0" t="0" r="9525" b="9525"/>
            <wp:docPr id="1" name="Picture 1" descr="https://scontent-sjc2-1.xx.fbcdn.net/hphotos-xaf1/t39.2365-6/851557_364200877036449_574807949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sjc2-1.xx.fbcdn.net/hphotos-xaf1/t39.2365-6/851557_364200877036449_574807949_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r>
        <w:t xml:space="preserve">, select </w:t>
      </w:r>
      <w:r>
        <w:rPr>
          <w:b/>
        </w:rPr>
        <w:t>Settings</w:t>
      </w:r>
      <w:r>
        <w:t>.</w:t>
      </w:r>
    </w:p>
    <w:p w14:paraId="342F4A4B" w14:textId="77777777" w:rsidR="00716A07" w:rsidRDefault="00716A07" w:rsidP="00716A07">
      <w:pPr>
        <w:pStyle w:val="BodyTextL50"/>
      </w:pPr>
      <w:r w:rsidRPr="00716A07">
        <w:rPr>
          <w:b/>
        </w:rPr>
        <w:t>Linked In</w:t>
      </w:r>
      <w:r>
        <w:t xml:space="preserve">: Click your name and select </w:t>
      </w:r>
      <w:r>
        <w:rPr>
          <w:b/>
        </w:rPr>
        <w:t>Settings</w:t>
      </w:r>
      <w:r>
        <w:t>.</w:t>
      </w:r>
    </w:p>
    <w:p w14:paraId="1541E9BA" w14:textId="77777777" w:rsidR="00716A07" w:rsidRDefault="00716A07" w:rsidP="00716A07">
      <w:pPr>
        <w:pStyle w:val="BodyTextL50"/>
        <w:rPr>
          <w:b/>
        </w:rPr>
      </w:pPr>
      <w:r>
        <w:rPr>
          <w:b/>
        </w:rPr>
        <w:t>Google</w:t>
      </w:r>
      <w:r>
        <w:t>: Click your picture or avat</w:t>
      </w:r>
      <w:r w:rsidR="00113BF8">
        <w:t>a</w:t>
      </w:r>
      <w:r>
        <w:t xml:space="preserve">r, select </w:t>
      </w:r>
      <w:r>
        <w:rPr>
          <w:b/>
        </w:rPr>
        <w:t>My Accounts</w:t>
      </w:r>
    </w:p>
    <w:p w14:paraId="1CB04D2E" w14:textId="77777777" w:rsidR="00CC7FA6" w:rsidRPr="00CC7FA6" w:rsidRDefault="00CC7FA6" w:rsidP="00716A07">
      <w:pPr>
        <w:pStyle w:val="BodyTextL50"/>
        <w:rPr>
          <w:b/>
        </w:rPr>
      </w:pPr>
      <w:r>
        <w:rPr>
          <w:b/>
        </w:rPr>
        <w:t>Pinterest</w:t>
      </w:r>
      <w:r>
        <w:t xml:space="preserve">: Click </w:t>
      </w:r>
      <w:r>
        <w:rPr>
          <w:b/>
        </w:rPr>
        <w:t>Help Center</w:t>
      </w:r>
      <w:r>
        <w:t xml:space="preserve">, select </w:t>
      </w:r>
      <w:r>
        <w:rPr>
          <w:b/>
        </w:rPr>
        <w:t>My account</w:t>
      </w:r>
    </w:p>
    <w:p w14:paraId="328D9190" w14:textId="77777777" w:rsidR="00FB6ACB" w:rsidRDefault="00FB6ACB" w:rsidP="00CC7FA6">
      <w:pPr>
        <w:pStyle w:val="StepHead"/>
      </w:pPr>
      <w:r>
        <w:lastRenderedPageBreak/>
        <w:t>Personal Data on Your Computing Devices</w:t>
      </w:r>
    </w:p>
    <w:p w14:paraId="7C160F76" w14:textId="19EECFF3" w:rsidR="009106F4" w:rsidRDefault="00CC7FA6" w:rsidP="009106F4">
      <w:pPr>
        <w:pStyle w:val="BodyTextL25"/>
      </w:pPr>
      <w:r>
        <w:t>Beside</w:t>
      </w:r>
      <w:r w:rsidR="00E80A43">
        <w:t>s</w:t>
      </w:r>
      <w:r>
        <w:t xml:space="preserve"> your online information, </w:t>
      </w:r>
      <w:r w:rsidR="001C36AD">
        <w:t>some of your personal information may be stored on your computing devices.</w:t>
      </w:r>
      <w:r w:rsidR="009E469F">
        <w:t xml:space="preserve"> In this step, you will create a few text files and use </w:t>
      </w:r>
      <w:r w:rsidR="00467F81">
        <w:t>Microsoft PowerS</w:t>
      </w:r>
      <w:r w:rsidR="009E469F">
        <w:t>hell to s</w:t>
      </w:r>
      <w:r w:rsidR="006E2AAA">
        <w:t>earch for specific information in the text files.</w:t>
      </w:r>
      <w:r w:rsidR="009106F4">
        <w:t xml:space="preserve"> The username User1 is used throughout this step</w:t>
      </w:r>
      <w:r w:rsidR="00533E49">
        <w:t xml:space="preserve"> </w:t>
      </w:r>
      <w:r w:rsidR="009106F4">
        <w:t>in place of your username.</w:t>
      </w:r>
    </w:p>
    <w:p w14:paraId="755C0D03" w14:textId="77777777" w:rsidR="00695246" w:rsidRDefault="00695246" w:rsidP="0046718C">
      <w:pPr>
        <w:pStyle w:val="SubStepAlpha"/>
      </w:pPr>
      <w:r>
        <w:t xml:space="preserve">Navigate to your </w:t>
      </w:r>
      <w:r w:rsidR="009106F4">
        <w:t>Documents</w:t>
      </w:r>
      <w:r>
        <w:t xml:space="preserve"> directory. Create a directory name </w:t>
      </w:r>
      <w:proofErr w:type="spellStart"/>
      <w:r w:rsidR="004D2D19">
        <w:rPr>
          <w:b/>
        </w:rPr>
        <w:t>PersonalData</w:t>
      </w:r>
      <w:proofErr w:type="spellEnd"/>
      <w:r>
        <w:t>.</w:t>
      </w:r>
    </w:p>
    <w:p w14:paraId="676C22B3" w14:textId="77777777" w:rsidR="00695246" w:rsidRDefault="00695246" w:rsidP="0046718C">
      <w:pPr>
        <w:pStyle w:val="SubStepAlpha"/>
      </w:pPr>
      <w:r>
        <w:t xml:space="preserve">Create a few text files using </w:t>
      </w:r>
      <w:r w:rsidRPr="00695246">
        <w:rPr>
          <w:b/>
        </w:rPr>
        <w:t>Notepad</w:t>
      </w:r>
      <w:r>
        <w:t xml:space="preserve"> </w:t>
      </w:r>
      <w:r w:rsidR="00E80A43">
        <w:t xml:space="preserve">containing </w:t>
      </w:r>
      <w:r>
        <w:t xml:space="preserve">the following text and save them in your newly created </w:t>
      </w:r>
      <w:proofErr w:type="spellStart"/>
      <w:r w:rsidR="004D2D19">
        <w:rPr>
          <w:b/>
        </w:rPr>
        <w:t>PersonalData</w:t>
      </w:r>
      <w:proofErr w:type="spellEnd"/>
      <w:r>
        <w:t xml:space="preserve"> directory</w:t>
      </w:r>
      <w:r w:rsidR="00E80A43">
        <w:t xml:space="preserve"> using the indicated filenames</w:t>
      </w:r>
      <w:r>
        <w:t>.</w:t>
      </w:r>
    </w:p>
    <w:tbl>
      <w:tblPr>
        <w:tblStyle w:val="LabTableStyle"/>
        <w:tblW w:w="0" w:type="auto"/>
        <w:tblLook w:val="04A0" w:firstRow="1" w:lastRow="0" w:firstColumn="1" w:lastColumn="0" w:noHBand="0" w:noVBand="1"/>
      </w:tblPr>
      <w:tblGrid>
        <w:gridCol w:w="1806"/>
        <w:gridCol w:w="5037"/>
      </w:tblGrid>
      <w:tr w:rsidR="004D2D19" w14:paraId="2BD40101" w14:textId="77777777" w:rsidTr="004D2D19">
        <w:trPr>
          <w:cnfStyle w:val="100000000000" w:firstRow="1" w:lastRow="0" w:firstColumn="0" w:lastColumn="0" w:oddVBand="0" w:evenVBand="0" w:oddHBand="0" w:evenHBand="0" w:firstRowFirstColumn="0" w:firstRowLastColumn="0" w:lastRowFirstColumn="0" w:lastRowLastColumn="0"/>
        </w:trPr>
        <w:tc>
          <w:tcPr>
            <w:tcW w:w="1806" w:type="dxa"/>
          </w:tcPr>
          <w:p w14:paraId="3A7C1B8C" w14:textId="77777777" w:rsidR="004D2D19" w:rsidRDefault="004D2D19" w:rsidP="004D2D19">
            <w:pPr>
              <w:pStyle w:val="TableHeading"/>
            </w:pPr>
            <w:r>
              <w:t>Filename</w:t>
            </w:r>
          </w:p>
        </w:tc>
        <w:tc>
          <w:tcPr>
            <w:tcW w:w="5037" w:type="dxa"/>
          </w:tcPr>
          <w:p w14:paraId="4639A0A0" w14:textId="77777777" w:rsidR="004D2D19" w:rsidRDefault="004D2D19" w:rsidP="004D2D19">
            <w:pPr>
              <w:pStyle w:val="TableHeading"/>
            </w:pPr>
            <w:r>
              <w:t>Content</w:t>
            </w:r>
          </w:p>
        </w:tc>
      </w:tr>
      <w:tr w:rsidR="004D2D19" w14:paraId="2E5D7AC8" w14:textId="77777777" w:rsidTr="004D2D19">
        <w:tc>
          <w:tcPr>
            <w:tcW w:w="1806" w:type="dxa"/>
            <w:vAlign w:val="center"/>
          </w:tcPr>
          <w:p w14:paraId="7F3745E5" w14:textId="77777777" w:rsidR="004D2D19" w:rsidRPr="004D2D19" w:rsidRDefault="004D2D19" w:rsidP="004D2D19">
            <w:pPr>
              <w:pStyle w:val="TableText"/>
              <w:rPr>
                <w:b/>
              </w:rPr>
            </w:pPr>
            <w:r w:rsidRPr="004D2D19">
              <w:rPr>
                <w:b/>
              </w:rPr>
              <w:t>File1</w:t>
            </w:r>
            <w:r w:rsidR="00133270">
              <w:rPr>
                <w:b/>
              </w:rPr>
              <w:t>.txt</w:t>
            </w:r>
          </w:p>
        </w:tc>
        <w:tc>
          <w:tcPr>
            <w:tcW w:w="5037" w:type="dxa"/>
          </w:tcPr>
          <w:p w14:paraId="06816DC9" w14:textId="77777777" w:rsidR="004D2D19" w:rsidRDefault="004D2D19" w:rsidP="00E72565">
            <w:pPr>
              <w:pStyle w:val="TableText"/>
            </w:pPr>
            <w:r w:rsidRPr="004D2D19">
              <w:t xml:space="preserve">My </w:t>
            </w:r>
            <w:r w:rsidR="00E72565">
              <w:t>Social Security</w:t>
            </w:r>
            <w:r w:rsidR="00E72565" w:rsidRPr="004D2D19">
              <w:t xml:space="preserve"> </w:t>
            </w:r>
            <w:r w:rsidRPr="004D2D19">
              <w:t>Number is: 111-11-1111</w:t>
            </w:r>
          </w:p>
        </w:tc>
      </w:tr>
      <w:tr w:rsidR="004D2D19" w14:paraId="7064C9A7" w14:textId="77777777" w:rsidTr="004D2D19">
        <w:tc>
          <w:tcPr>
            <w:tcW w:w="1806" w:type="dxa"/>
            <w:vAlign w:val="center"/>
          </w:tcPr>
          <w:p w14:paraId="533C1E6D" w14:textId="77777777" w:rsidR="004D2D19" w:rsidRPr="004D2D19" w:rsidRDefault="004D2D19" w:rsidP="004D2D19">
            <w:pPr>
              <w:pStyle w:val="TableText"/>
              <w:rPr>
                <w:b/>
              </w:rPr>
            </w:pPr>
            <w:r w:rsidRPr="004D2D19">
              <w:rPr>
                <w:b/>
              </w:rPr>
              <w:t>File2</w:t>
            </w:r>
            <w:r w:rsidR="00133270">
              <w:rPr>
                <w:b/>
              </w:rPr>
              <w:t>.txt</w:t>
            </w:r>
          </w:p>
        </w:tc>
        <w:tc>
          <w:tcPr>
            <w:tcW w:w="5037" w:type="dxa"/>
          </w:tcPr>
          <w:p w14:paraId="44681849" w14:textId="77777777" w:rsidR="004D2D19" w:rsidRDefault="004D2D19" w:rsidP="004D2D19">
            <w:pPr>
              <w:pStyle w:val="TableText"/>
            </w:pPr>
            <w:r>
              <w:t>My Credit Card Number: 5555-5555-5555-5555</w:t>
            </w:r>
          </w:p>
          <w:p w14:paraId="68787671" w14:textId="77777777" w:rsidR="004D2D19" w:rsidRDefault="004D2D19" w:rsidP="00E72565">
            <w:pPr>
              <w:pStyle w:val="TableText"/>
            </w:pPr>
            <w:r>
              <w:t xml:space="preserve">My </w:t>
            </w:r>
            <w:r w:rsidR="007E6CBF">
              <w:t xml:space="preserve">Social Security </w:t>
            </w:r>
            <w:r>
              <w:t>Number: 123-45-6789</w:t>
            </w:r>
          </w:p>
        </w:tc>
      </w:tr>
      <w:tr w:rsidR="004D2D19" w14:paraId="74928AEA" w14:textId="77777777" w:rsidTr="004D2D19">
        <w:tc>
          <w:tcPr>
            <w:tcW w:w="1806" w:type="dxa"/>
            <w:vAlign w:val="center"/>
          </w:tcPr>
          <w:p w14:paraId="65990E7E" w14:textId="77777777" w:rsidR="004D2D19" w:rsidRPr="004D2D19" w:rsidRDefault="004D2D19" w:rsidP="004D2D19">
            <w:pPr>
              <w:pStyle w:val="TableText"/>
              <w:rPr>
                <w:b/>
              </w:rPr>
            </w:pPr>
            <w:r w:rsidRPr="004D2D19">
              <w:rPr>
                <w:b/>
              </w:rPr>
              <w:t>File3</w:t>
            </w:r>
            <w:r w:rsidR="00133270">
              <w:rPr>
                <w:b/>
              </w:rPr>
              <w:t>.txt</w:t>
            </w:r>
          </w:p>
        </w:tc>
        <w:tc>
          <w:tcPr>
            <w:tcW w:w="5037" w:type="dxa"/>
          </w:tcPr>
          <w:p w14:paraId="3BCDD74F" w14:textId="77777777" w:rsidR="004D2D19" w:rsidRDefault="009106F4" w:rsidP="004D2D19">
            <w:pPr>
              <w:pStyle w:val="TableText"/>
            </w:pPr>
            <w:r>
              <w:t>My Credit Card Num</w:t>
            </w:r>
            <w:r w:rsidR="004D2D19">
              <w:t>ber:</w:t>
            </w:r>
          </w:p>
          <w:p w14:paraId="62C9BBE0" w14:textId="77777777" w:rsidR="004D2D19" w:rsidRDefault="004D2D19" w:rsidP="004D2D19">
            <w:pPr>
              <w:pStyle w:val="TableText"/>
            </w:pPr>
            <w:r>
              <w:t>9999 9999 9999 9999</w:t>
            </w:r>
          </w:p>
          <w:p w14:paraId="703979D5" w14:textId="77777777" w:rsidR="004D2D19" w:rsidRDefault="004D2D19" w:rsidP="004D2D19">
            <w:pPr>
              <w:pStyle w:val="TableText"/>
            </w:pPr>
            <w:r>
              <w:t xml:space="preserve">My ID Number: </w:t>
            </w:r>
          </w:p>
          <w:p w14:paraId="6803CB13" w14:textId="77777777" w:rsidR="004D2D19" w:rsidRDefault="004D2D19" w:rsidP="004D2D19">
            <w:pPr>
              <w:pStyle w:val="TableText"/>
            </w:pPr>
            <w:r>
              <w:t>987654321</w:t>
            </w:r>
          </w:p>
        </w:tc>
      </w:tr>
    </w:tbl>
    <w:p w14:paraId="34E82C3E" w14:textId="77777777" w:rsidR="00CA2BF5" w:rsidRDefault="00CA2BF5" w:rsidP="0046718C">
      <w:pPr>
        <w:pStyle w:val="SubStepAlpha"/>
      </w:pPr>
      <w:r>
        <w:t xml:space="preserve">Click </w:t>
      </w:r>
      <w:r w:rsidRPr="00CA2BF5">
        <w:rPr>
          <w:b/>
        </w:rPr>
        <w:t>Start</w:t>
      </w:r>
      <w:r>
        <w:t xml:space="preserve">. Search for </w:t>
      </w:r>
      <w:proofErr w:type="spellStart"/>
      <w:r w:rsidR="00695246">
        <w:rPr>
          <w:b/>
        </w:rPr>
        <w:t>p</w:t>
      </w:r>
      <w:r w:rsidRPr="00CA2BF5">
        <w:rPr>
          <w:b/>
        </w:rPr>
        <w:t>owershell</w:t>
      </w:r>
      <w:proofErr w:type="spellEnd"/>
      <w:r>
        <w:t>.</w:t>
      </w:r>
    </w:p>
    <w:p w14:paraId="49F61C77" w14:textId="77777777" w:rsidR="00BA1F6C" w:rsidRDefault="00BA1F6C" w:rsidP="00BA1F6C">
      <w:pPr>
        <w:pStyle w:val="BodyTextL50"/>
      </w:pPr>
      <w:r w:rsidRPr="00BA1F6C">
        <w:rPr>
          <w:b/>
        </w:rPr>
        <w:t>Note</w:t>
      </w:r>
      <w:r>
        <w:t>: If Microsoft PowerShell is not available, you can download it from Microsoft. Please review the install</w:t>
      </w:r>
      <w:r w:rsidR="007E6CBF">
        <w:t>ation</w:t>
      </w:r>
      <w:r>
        <w:t xml:space="preserve"> instructions and system requirement from Microsoft to determine the version to download for your Microsoft operating system.</w:t>
      </w:r>
    </w:p>
    <w:p w14:paraId="01AEE830" w14:textId="77777777" w:rsidR="00BA1F6C" w:rsidRDefault="00BA1F6C" w:rsidP="00BA1F6C">
      <w:pPr>
        <w:pStyle w:val="BodyTextL50"/>
      </w:pPr>
      <w:r>
        <w:t xml:space="preserve">Vista: </w:t>
      </w:r>
      <w:hyperlink r:id="rId9" w:history="1">
        <w:r w:rsidRPr="00F20635">
          <w:rPr>
            <w:rStyle w:val="Hyperlink"/>
          </w:rPr>
          <w:t>https://www.microsoft.com/en-us/download/details.aspx?id=9864</w:t>
        </w:r>
      </w:hyperlink>
    </w:p>
    <w:p w14:paraId="2E0E1C95" w14:textId="77777777" w:rsidR="00BA1F6C" w:rsidRDefault="00BA1F6C" w:rsidP="00BA1F6C">
      <w:pPr>
        <w:pStyle w:val="BodyTextL50"/>
      </w:pPr>
      <w:r>
        <w:t xml:space="preserve">Windows 7 and 8: </w:t>
      </w:r>
      <w:hyperlink r:id="rId10" w:history="1">
        <w:r w:rsidRPr="00F20635">
          <w:rPr>
            <w:rStyle w:val="Hyperlink"/>
          </w:rPr>
          <w:t>https://www.microsoft.com/en-us/download/details.aspx?id=48729</w:t>
        </w:r>
      </w:hyperlink>
    </w:p>
    <w:p w14:paraId="6E6B3ADF" w14:textId="77777777" w:rsidR="00467F81" w:rsidRDefault="00682620" w:rsidP="00467F81">
      <w:pPr>
        <w:pStyle w:val="SubStepAlpha"/>
      </w:pPr>
      <w:r w:rsidRPr="00467F81">
        <w:t>Navigate to</w:t>
      </w:r>
      <w:r w:rsidR="007E6CBF">
        <w:t xml:space="preserve"> the</w:t>
      </w:r>
      <w:r w:rsidRPr="00467F81">
        <w:t xml:space="preserve"> </w:t>
      </w:r>
      <w:proofErr w:type="spellStart"/>
      <w:r w:rsidR="004D2D19">
        <w:rPr>
          <w:b/>
        </w:rPr>
        <w:t>PersonalData</w:t>
      </w:r>
      <w:proofErr w:type="spellEnd"/>
      <w:r w:rsidR="004D2D19">
        <w:t xml:space="preserve"> directory</w:t>
      </w:r>
      <w:r w:rsidR="007E6CBF">
        <w:t xml:space="preserve"> by typing the following command at the PowerShell prompt:</w:t>
      </w:r>
    </w:p>
    <w:p w14:paraId="22BE7D71" w14:textId="77777777" w:rsidR="00695246" w:rsidRDefault="00695246" w:rsidP="00695246">
      <w:pPr>
        <w:pStyle w:val="CMD"/>
        <w:rPr>
          <w:b/>
        </w:rPr>
      </w:pPr>
      <w:r w:rsidRPr="00695246">
        <w:t xml:space="preserve">PS C:\Windows\System32\WindowsPowerShell\v1.0&gt; </w:t>
      </w:r>
      <w:r w:rsidRPr="00695246">
        <w:rPr>
          <w:b/>
        </w:rPr>
        <w:t>cd c:\Users\User1</w:t>
      </w:r>
      <w:r w:rsidR="009106F4">
        <w:rPr>
          <w:b/>
        </w:rPr>
        <w:t>\Documents\PersonalData</w:t>
      </w:r>
    </w:p>
    <w:p w14:paraId="00DF186B" w14:textId="77777777" w:rsidR="009106F4" w:rsidRDefault="009106F4" w:rsidP="00695246">
      <w:pPr>
        <w:pStyle w:val="CMD"/>
        <w:rPr>
          <w:b/>
        </w:rPr>
      </w:pPr>
      <w:r>
        <w:rPr>
          <w:noProof/>
        </w:rPr>
        <w:drawing>
          <wp:inline distT="0" distB="0" distL="0" distR="0" wp14:anchorId="2FEE830C" wp14:editId="6C263541">
            <wp:extent cx="5486400" cy="1339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39079"/>
                    </a:xfrm>
                    <a:prstGeom prst="rect">
                      <a:avLst/>
                    </a:prstGeom>
                  </pic:spPr>
                </pic:pic>
              </a:graphicData>
            </a:graphic>
          </wp:inline>
        </w:drawing>
      </w:r>
    </w:p>
    <w:p w14:paraId="09B87579" w14:textId="77777777" w:rsidR="00467F81" w:rsidRDefault="0035358F" w:rsidP="00467F81">
      <w:pPr>
        <w:pStyle w:val="SubStepAlpha"/>
      </w:pPr>
      <w:r>
        <w:t xml:space="preserve">Using the scripting commands available in PowerShell, you will search for strings of numbers in these formats: </w:t>
      </w:r>
      <w:r w:rsidR="00A261F7">
        <w:t xml:space="preserve">Social Security </w:t>
      </w:r>
      <w:r w:rsidR="000550E8">
        <w:t xml:space="preserve">number </w:t>
      </w:r>
      <w:r>
        <w:t>XXX XX XXXX and</w:t>
      </w:r>
      <w:r w:rsidR="000550E8">
        <w:t xml:space="preserve"> credit card number </w:t>
      </w:r>
      <w:r>
        <w:t xml:space="preserve">YYYY </w:t>
      </w:r>
      <w:proofErr w:type="spellStart"/>
      <w:r>
        <w:t>YYYY</w:t>
      </w:r>
      <w:proofErr w:type="spellEnd"/>
      <w:r>
        <w:t xml:space="preserve"> </w:t>
      </w:r>
      <w:proofErr w:type="spellStart"/>
      <w:r>
        <w:t>YYYY</w:t>
      </w:r>
      <w:proofErr w:type="spellEnd"/>
      <w:r>
        <w:t xml:space="preserve"> </w:t>
      </w:r>
      <w:proofErr w:type="spellStart"/>
      <w:r>
        <w:t>YYYY</w:t>
      </w:r>
      <w:proofErr w:type="spellEnd"/>
      <w:r>
        <w:t>.</w:t>
      </w:r>
    </w:p>
    <w:p w14:paraId="047F6A12" w14:textId="77777777" w:rsidR="000550E8" w:rsidRDefault="000550E8" w:rsidP="00467F81">
      <w:pPr>
        <w:pStyle w:val="SubStepAlpha"/>
      </w:pPr>
      <w:r>
        <w:t xml:space="preserve">To search for a string of numbers that may represent a </w:t>
      </w:r>
      <w:r w:rsidR="00A261F7">
        <w:t xml:space="preserve">Social Security </w:t>
      </w:r>
      <w:r>
        <w:t>number, copy and paste the following command into the PowerShell prompt</w:t>
      </w:r>
      <w:r w:rsidR="00A261F7">
        <w:t xml:space="preserve"> and press </w:t>
      </w:r>
      <w:r w:rsidR="00A261F7">
        <w:rPr>
          <w:b/>
        </w:rPr>
        <w:t>Enter</w:t>
      </w:r>
      <w:r>
        <w:t>:</w:t>
      </w:r>
    </w:p>
    <w:p w14:paraId="2714DB9E" w14:textId="2CD7B8FD" w:rsidR="000550E8" w:rsidRDefault="000550E8" w:rsidP="000550E8">
      <w:pPr>
        <w:pStyle w:val="CMD"/>
        <w:rPr>
          <w:rFonts w:eastAsia="Times New Roman" w:cs="Courier New"/>
          <w:szCs w:val="20"/>
        </w:rPr>
      </w:pPr>
      <w:r w:rsidRPr="000550E8">
        <w:rPr>
          <w:rFonts w:eastAsia="Times New Roman" w:cs="Courier New"/>
          <w:szCs w:val="20"/>
        </w:rPr>
        <w:t>Get-</w:t>
      </w:r>
      <w:proofErr w:type="spellStart"/>
      <w:r w:rsidRPr="000550E8">
        <w:rPr>
          <w:rFonts w:eastAsia="Times New Roman" w:cs="Courier New"/>
          <w:szCs w:val="20"/>
        </w:rPr>
        <w:t>ChildItem</w:t>
      </w:r>
      <w:proofErr w:type="spellEnd"/>
      <w:r w:rsidRPr="000550E8">
        <w:rPr>
          <w:rFonts w:eastAsia="Times New Roman" w:cs="Courier New"/>
          <w:szCs w:val="20"/>
        </w:rPr>
        <w:t xml:space="preserve">  -rec -exclude *.exe,*.</w:t>
      </w:r>
      <w:proofErr w:type="spellStart"/>
      <w:r w:rsidRPr="000550E8">
        <w:rPr>
          <w:rFonts w:eastAsia="Times New Roman" w:cs="Courier New"/>
          <w:szCs w:val="20"/>
        </w:rPr>
        <w:t>dll</w:t>
      </w:r>
      <w:proofErr w:type="spellEnd"/>
      <w:r w:rsidRPr="000550E8">
        <w:rPr>
          <w:rFonts w:eastAsia="Times New Roman" w:cs="Courier New"/>
          <w:szCs w:val="20"/>
        </w:rPr>
        <w:t xml:space="preserve"> |</w:t>
      </w:r>
      <w:r>
        <w:rPr>
          <w:rFonts w:eastAsia="Times New Roman" w:cs="Courier New"/>
          <w:szCs w:val="20"/>
        </w:rPr>
        <w:t xml:space="preserve"> </w:t>
      </w:r>
      <w:r w:rsidRPr="000550E8">
        <w:rPr>
          <w:rFonts w:eastAsia="Times New Roman" w:cs="Courier New"/>
          <w:szCs w:val="20"/>
        </w:rPr>
        <w:t>select-string "[0-9]{3}[-| ][0-9]{2}[-| ][0-9]{4}"</w:t>
      </w:r>
    </w:p>
    <w:p w14:paraId="6AE0948E" w14:textId="44AFF2D6" w:rsidR="00AD5DE0" w:rsidRDefault="00AD5DE0" w:rsidP="000550E8">
      <w:pPr>
        <w:pStyle w:val="CMD"/>
        <w:rPr>
          <w:rFonts w:eastAsia="Times New Roman" w:cs="Courier New"/>
          <w:szCs w:val="20"/>
        </w:rPr>
      </w:pPr>
    </w:p>
    <w:p w14:paraId="2D03E146" w14:textId="77777777" w:rsidR="00AD5DE0" w:rsidRDefault="00AD5DE0" w:rsidP="00AD5DE0">
      <w:pPr>
        <w:pStyle w:val="CMD"/>
        <w:ind w:left="0"/>
        <w:rPr>
          <w:rFonts w:eastAsia="Times New Roman" w:cs="Courier New"/>
          <w:szCs w:val="20"/>
        </w:rPr>
      </w:pPr>
    </w:p>
    <w:p w14:paraId="6639F887" w14:textId="45D69815" w:rsidR="000550E8" w:rsidRDefault="000550E8" w:rsidP="00C02439">
      <w:pPr>
        <w:pStyle w:val="BodyTextL50"/>
        <w:keepNext/>
      </w:pPr>
      <w:r>
        <w:lastRenderedPageBreak/>
        <w:t xml:space="preserve">To paste the command, right-click the </w:t>
      </w:r>
      <w:proofErr w:type="spellStart"/>
      <w:r>
        <w:t>Powershell</w:t>
      </w:r>
      <w:proofErr w:type="spellEnd"/>
      <w:r>
        <w:t xml:space="preserve"> title bar and select </w:t>
      </w:r>
      <w:r>
        <w:rPr>
          <w:b/>
        </w:rPr>
        <w:t>Edit &gt; Paste</w:t>
      </w:r>
      <w:r>
        <w:t>.</w:t>
      </w:r>
    </w:p>
    <w:p w14:paraId="5900371C" w14:textId="77777777" w:rsidR="000272DA" w:rsidRDefault="000272DA" w:rsidP="000550E8">
      <w:pPr>
        <w:pStyle w:val="BodyTextL50"/>
      </w:pPr>
      <w:r w:rsidRPr="000272DA">
        <w:rPr>
          <w:noProof/>
        </w:rPr>
        <w:drawing>
          <wp:inline distT="0" distB="0" distL="0" distR="0" wp14:anchorId="10D5ECE9" wp14:editId="79EE6881">
            <wp:extent cx="5486400" cy="2002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02427"/>
                    </a:xfrm>
                    <a:prstGeom prst="rect">
                      <a:avLst/>
                    </a:prstGeom>
                  </pic:spPr>
                </pic:pic>
              </a:graphicData>
            </a:graphic>
          </wp:inline>
        </w:drawing>
      </w:r>
    </w:p>
    <w:p w14:paraId="784F0A14" w14:textId="77777777" w:rsidR="000272DA" w:rsidRDefault="000272DA" w:rsidP="000272DA">
      <w:pPr>
        <w:pStyle w:val="SubStepAlpha"/>
      </w:pPr>
      <w:r>
        <w:t>The result</w:t>
      </w:r>
      <w:r w:rsidR="00A261F7">
        <w:t xml:space="preserve"> </w:t>
      </w:r>
      <w:r>
        <w:t>from the command is displayed below.</w:t>
      </w:r>
    </w:p>
    <w:p w14:paraId="0B42AA76" w14:textId="77777777" w:rsidR="00871937" w:rsidRDefault="00871937" w:rsidP="000550E8">
      <w:pPr>
        <w:pStyle w:val="BodyTextL50"/>
      </w:pPr>
      <w:r>
        <w:rPr>
          <w:noProof/>
        </w:rPr>
        <w:drawing>
          <wp:inline distT="0" distB="0" distL="0" distR="0" wp14:anchorId="4A2C101A" wp14:editId="17729D60">
            <wp:extent cx="5486400" cy="126981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69819"/>
                    </a:xfrm>
                    <a:prstGeom prst="rect">
                      <a:avLst/>
                    </a:prstGeom>
                  </pic:spPr>
                </pic:pic>
              </a:graphicData>
            </a:graphic>
          </wp:inline>
        </w:drawing>
      </w:r>
    </w:p>
    <w:p w14:paraId="17923AD3" w14:textId="77777777" w:rsidR="004B7E9E" w:rsidRDefault="004B7E9E" w:rsidP="004B7E9E">
      <w:pPr>
        <w:pStyle w:val="BodyTextL50"/>
      </w:pPr>
      <w:r>
        <w:t>Th</w:t>
      </w:r>
      <w:r w:rsidR="00113A98">
        <w:t>e</w:t>
      </w:r>
      <w:r>
        <w:t xml:space="preserve"> command allows you to </w:t>
      </w:r>
      <w:r w:rsidR="00886C17">
        <w:t xml:space="preserve">find </w:t>
      </w:r>
      <w:r>
        <w:t>items that match a defined pattern, such as the pattern for Social Security numbers</w:t>
      </w:r>
      <w:r w:rsidR="00886C17">
        <w:t>. The command also</w:t>
      </w:r>
      <w:r>
        <w:t xml:space="preserve"> exclude</w:t>
      </w:r>
      <w:r w:rsidR="00886C17">
        <w:t>s</w:t>
      </w:r>
      <w:r>
        <w:t xml:space="preserve"> files with certain extensions, like .exe and .</w:t>
      </w:r>
      <w:proofErr w:type="spellStart"/>
      <w:r>
        <w:t>dll</w:t>
      </w:r>
      <w:proofErr w:type="spellEnd"/>
      <w:r>
        <w:t>.</w:t>
      </w:r>
      <w:r w:rsidR="00113A98">
        <w:t xml:space="preserve"> The results display the text files that contain the defined pattern.</w:t>
      </w:r>
    </w:p>
    <w:p w14:paraId="5FE76ED7" w14:textId="77777777" w:rsidR="006E2AAA" w:rsidRDefault="004B7E9E" w:rsidP="004B7E9E">
      <w:pPr>
        <w:pStyle w:val="SubStepAlpha"/>
      </w:pPr>
      <w:r>
        <w:t xml:space="preserve">To search </w:t>
      </w:r>
      <w:r w:rsidR="00886C17">
        <w:t xml:space="preserve">for </w:t>
      </w:r>
      <w:r>
        <w:t>credit card number</w:t>
      </w:r>
      <w:r w:rsidR="00886C17">
        <w:t>s</w:t>
      </w:r>
      <w:r>
        <w:t xml:space="preserve"> with the pattern</w:t>
      </w:r>
      <w:r w:rsidR="00886C17">
        <w:t xml:space="preserve"> of</w:t>
      </w:r>
      <w:r>
        <w:t xml:space="preserve"> 4 groups of 4 numbers (YYYY </w:t>
      </w:r>
      <w:proofErr w:type="spellStart"/>
      <w:r>
        <w:t>YYYY</w:t>
      </w:r>
      <w:proofErr w:type="spellEnd"/>
      <w:r>
        <w:t xml:space="preserve"> </w:t>
      </w:r>
      <w:proofErr w:type="spellStart"/>
      <w:r>
        <w:t>YYYY</w:t>
      </w:r>
      <w:proofErr w:type="spellEnd"/>
      <w:r>
        <w:t xml:space="preserve"> YYYY), copy and paste the following command in the PowerShell prompt:</w:t>
      </w:r>
    </w:p>
    <w:p w14:paraId="4C94252B" w14:textId="77777777" w:rsidR="00AE7D9E" w:rsidRPr="000550E8" w:rsidRDefault="00AE7D9E" w:rsidP="00AE7D9E">
      <w:pPr>
        <w:pStyle w:val="CMD"/>
      </w:pPr>
      <w:r w:rsidRPr="000550E8">
        <w:t>Get-</w:t>
      </w:r>
      <w:proofErr w:type="spellStart"/>
      <w:r w:rsidRPr="000550E8">
        <w:t>ChildItem</w:t>
      </w:r>
      <w:proofErr w:type="spellEnd"/>
      <w:r w:rsidRPr="000550E8">
        <w:t xml:space="preserve">  -rec -exclude *.exe,*.</w:t>
      </w:r>
      <w:proofErr w:type="spellStart"/>
      <w:r w:rsidRPr="000550E8">
        <w:t>dll</w:t>
      </w:r>
      <w:proofErr w:type="spellEnd"/>
      <w:r w:rsidRPr="000550E8">
        <w:t xml:space="preserve"> |</w:t>
      </w:r>
      <w:r>
        <w:t xml:space="preserve"> </w:t>
      </w:r>
      <w:r w:rsidRPr="000550E8">
        <w:t>select-string "</w:t>
      </w:r>
      <w:r>
        <w:t>[0-9]{4}[-| ][0-9]{4</w:t>
      </w:r>
      <w:r w:rsidRPr="000550E8">
        <w:t>}[-| ][0-9]{4}</w:t>
      </w:r>
      <w:r>
        <w:t>[-| ][0-9]{4</w:t>
      </w:r>
      <w:r w:rsidRPr="000550E8">
        <w:t>}"</w:t>
      </w:r>
    </w:p>
    <w:p w14:paraId="6A62AE26" w14:textId="77777777" w:rsidR="006E2AAA" w:rsidRDefault="00113A98" w:rsidP="00C303C5">
      <w:pPr>
        <w:pStyle w:val="SubStepAlpha"/>
      </w:pPr>
      <w:r>
        <w:t xml:space="preserve">What </w:t>
      </w:r>
      <w:r w:rsidR="00886C17">
        <w:t>are the</w:t>
      </w:r>
      <w:r>
        <w:t xml:space="preserve"> results? </w:t>
      </w:r>
      <w:r w:rsidR="00AE7D9E">
        <w:t>Which files</w:t>
      </w:r>
      <w:r>
        <w:t xml:space="preserve"> contain </w:t>
      </w:r>
      <w:r w:rsidR="00AE7D9E">
        <w:t>credit card information?</w:t>
      </w:r>
    </w:p>
    <w:p w14:paraId="3030542D" w14:textId="13FFCF27" w:rsidR="006E0C59" w:rsidRDefault="006E0C59" w:rsidP="00760F65">
      <w:pPr>
        <w:pStyle w:val="SubStepAlpha"/>
        <w:numPr>
          <w:ilvl w:val="0"/>
          <w:numId w:val="0"/>
        </w:numPr>
        <w:ind w:left="720"/>
      </w:pPr>
      <w:r w:rsidRPr="006E0C59">
        <w:rPr>
          <w:b/>
          <w:bCs/>
        </w:rPr>
        <w:t>Answer:</w:t>
      </w:r>
    </w:p>
    <w:p w14:paraId="318ACA1A" w14:textId="0289D8D8" w:rsidR="00226D40" w:rsidRDefault="00760F65" w:rsidP="00760F65">
      <w:pPr>
        <w:pStyle w:val="SubStepAlpha"/>
        <w:numPr>
          <w:ilvl w:val="0"/>
          <w:numId w:val="0"/>
        </w:numPr>
        <w:ind w:left="720"/>
      </w:pPr>
      <w:r>
        <w:t>Yes, I followed the above command and got the information in file1.txt, file2.tx and file3.txt</w:t>
      </w:r>
    </w:p>
    <w:p w14:paraId="7D507E07" w14:textId="77777777" w:rsidR="00760F65" w:rsidRDefault="00760F65" w:rsidP="00760F65">
      <w:pPr>
        <w:pStyle w:val="SubStepAlpha"/>
        <w:numPr>
          <w:ilvl w:val="0"/>
          <w:numId w:val="0"/>
        </w:numPr>
        <w:ind w:left="720"/>
      </w:pPr>
    </w:p>
    <w:p w14:paraId="1C82F58F" w14:textId="5AD1A2D9" w:rsidR="00133270" w:rsidRDefault="00133270" w:rsidP="00AE7F29">
      <w:pPr>
        <w:pStyle w:val="SubStepAlpha"/>
      </w:pPr>
      <w:r>
        <w:t xml:space="preserve">If you are using Linux or Mac OS, the </w:t>
      </w:r>
      <w:r w:rsidRPr="00AE7F29">
        <w:rPr>
          <w:b/>
        </w:rPr>
        <w:t>grep</w:t>
      </w:r>
      <w:r>
        <w:t xml:space="preserve"> command can accomplish the same results.</w:t>
      </w:r>
    </w:p>
    <w:p w14:paraId="67132B1D" w14:textId="77777777" w:rsidR="00133270" w:rsidRDefault="00133270" w:rsidP="00247D1C">
      <w:pPr>
        <w:pStyle w:val="BodyTextL50"/>
      </w:pPr>
      <w:r>
        <w:t>For social security number:</w:t>
      </w:r>
      <w:r w:rsidR="008C2A90">
        <w:t xml:space="preserve"> </w:t>
      </w:r>
      <w:r w:rsidR="008C2A90" w:rsidRPr="00247D1C">
        <w:rPr>
          <w:b/>
        </w:rPr>
        <w:t>grep '[0-9]\{3\}[-\ ][0-9]\{2\}[-\ ][0-9]\{4\}' *</w:t>
      </w:r>
    </w:p>
    <w:p w14:paraId="6569F244" w14:textId="77777777" w:rsidR="00133270" w:rsidRDefault="00133270" w:rsidP="00247D1C">
      <w:pPr>
        <w:pStyle w:val="BodyTextL50"/>
        <w:rPr>
          <w:b/>
        </w:rPr>
      </w:pPr>
      <w:r>
        <w:t>For credit card numbe</w:t>
      </w:r>
      <w:r w:rsidR="00247D1C">
        <w:t>r</w:t>
      </w:r>
      <w:r>
        <w:t>s:</w:t>
      </w:r>
      <w:r w:rsidR="008C2A90">
        <w:t xml:space="preserve"> </w:t>
      </w:r>
      <w:r w:rsidR="008C2A90" w:rsidRPr="00247D1C">
        <w:rPr>
          <w:b/>
        </w:rPr>
        <w:t>grep '[0-9]\{4\}[-\ ][0-9]\{4\}[-\ ][0-9]\{4\}[-\ ][0-9]\{4\}' *</w:t>
      </w:r>
    </w:p>
    <w:p w14:paraId="2C8008C6" w14:textId="77777777" w:rsidR="0018449C" w:rsidRDefault="0018449C" w:rsidP="0018449C">
      <w:pPr>
        <w:pStyle w:val="LabSection"/>
      </w:pPr>
      <w:r>
        <w:t>Reflection</w:t>
      </w:r>
    </w:p>
    <w:p w14:paraId="46DD6740" w14:textId="77777777" w:rsidR="0018449C" w:rsidRDefault="0018449C" w:rsidP="0018449C">
      <w:pPr>
        <w:pStyle w:val="BodyTextL25"/>
      </w:pPr>
      <w:r>
        <w:t>What other personal data do you store on your devices?</w:t>
      </w:r>
    </w:p>
    <w:p w14:paraId="4CB206CF" w14:textId="2C5FD2C0" w:rsidR="0018449C" w:rsidRDefault="00F221CE" w:rsidP="00330A59">
      <w:pPr>
        <w:pStyle w:val="BodyTextL25"/>
        <w:rPr>
          <w:b/>
        </w:rPr>
      </w:pPr>
      <w:r w:rsidRPr="00F221CE">
        <w:rPr>
          <w:b/>
        </w:rPr>
        <w:t>Answer</w:t>
      </w:r>
      <w:r>
        <w:rPr>
          <w:b/>
        </w:rPr>
        <w:t>:</w:t>
      </w:r>
    </w:p>
    <w:p w14:paraId="7324DAAD" w14:textId="00311F45" w:rsidR="00F221CE" w:rsidRPr="00F221CE" w:rsidRDefault="00F221CE" w:rsidP="00330A59">
      <w:pPr>
        <w:pStyle w:val="BodyTextL25"/>
        <w:rPr>
          <w:rStyle w:val="AnswerGray"/>
          <w:bCs/>
          <w:shd w:val="clear" w:color="auto" w:fill="auto"/>
        </w:rPr>
      </w:pPr>
      <w:r w:rsidRPr="00F221CE">
        <w:rPr>
          <w:rStyle w:val="AnswerGray"/>
          <w:bCs/>
          <w:shd w:val="clear" w:color="auto" w:fill="auto"/>
        </w:rPr>
        <w:t>There is a lot of personal data stored in my device. ranging from ordinary data to confidential data, such as personal photos, account passwords, financial transaction information, work, education, family and others.</w:t>
      </w:r>
    </w:p>
    <w:sectPr w:rsidR="00F221CE" w:rsidRPr="00F221CE" w:rsidSect="008C4307">
      <w:headerReference w:type="even" r:id="rId14"/>
      <w:headerReference w:type="default" r:id="rId15"/>
      <w:footerReference w:type="even"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940C" w14:textId="77777777" w:rsidR="0021485C" w:rsidRDefault="0021485C" w:rsidP="0090659A">
      <w:pPr>
        <w:spacing w:after="0" w:line="240" w:lineRule="auto"/>
      </w:pPr>
      <w:r>
        <w:separator/>
      </w:r>
    </w:p>
    <w:p w14:paraId="4864707E" w14:textId="77777777" w:rsidR="0021485C" w:rsidRDefault="0021485C"/>
    <w:p w14:paraId="503C6D56" w14:textId="77777777" w:rsidR="0021485C" w:rsidRDefault="0021485C"/>
    <w:p w14:paraId="393B54BC" w14:textId="77777777" w:rsidR="0021485C" w:rsidRDefault="0021485C"/>
    <w:p w14:paraId="342E77A1" w14:textId="77777777" w:rsidR="0021485C" w:rsidRDefault="0021485C"/>
  </w:endnote>
  <w:endnote w:type="continuationSeparator" w:id="0">
    <w:p w14:paraId="0387AE5D" w14:textId="77777777" w:rsidR="0021485C" w:rsidRDefault="0021485C" w:rsidP="0090659A">
      <w:pPr>
        <w:spacing w:after="0" w:line="240" w:lineRule="auto"/>
      </w:pPr>
      <w:r>
        <w:continuationSeparator/>
      </w:r>
    </w:p>
    <w:p w14:paraId="0738E45B" w14:textId="77777777" w:rsidR="0021485C" w:rsidRDefault="0021485C"/>
    <w:p w14:paraId="2C9D1DDF" w14:textId="77777777" w:rsidR="0021485C" w:rsidRDefault="0021485C"/>
    <w:p w14:paraId="228FD14D" w14:textId="77777777" w:rsidR="0021485C" w:rsidRDefault="0021485C"/>
    <w:p w14:paraId="025D2FEC" w14:textId="77777777" w:rsidR="0021485C" w:rsidRDefault="00214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3FAB" w14:textId="77777777" w:rsidR="00113BF8" w:rsidRDefault="00113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EFA9" w14:textId="64EAAD14" w:rsidR="0058049F" w:rsidRPr="0090659A" w:rsidRDefault="0058049F" w:rsidP="008C4307">
    <w:pPr>
      <w:pStyle w:val="Footer"/>
      <w:rPr>
        <w:szCs w:val="16"/>
      </w:rPr>
    </w:pPr>
    <w:r w:rsidRPr="002A244B">
      <w:t xml:space="preserve">© </w:t>
    </w:r>
    <w:r>
      <w:fldChar w:fldCharType="begin"/>
    </w:r>
    <w:r>
      <w:instrText xml:space="preserve"> DATE  \@ "yyyy"  \* MERGEFORMAT </w:instrText>
    </w:r>
    <w:r>
      <w:fldChar w:fldCharType="separate"/>
    </w:r>
    <w:r w:rsidR="003F3D1B">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02439">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02439">
      <w:rPr>
        <w:b/>
        <w:noProof/>
        <w:szCs w:val="16"/>
      </w:rPr>
      <w:t>3</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A4E2" w14:textId="289AC28A" w:rsidR="0058049F" w:rsidRPr="0090659A" w:rsidRDefault="0058049F" w:rsidP="008C4307">
    <w:pPr>
      <w:pStyle w:val="Footer"/>
      <w:rPr>
        <w:szCs w:val="16"/>
      </w:rPr>
    </w:pPr>
    <w:r w:rsidRPr="002A244B">
      <w:t xml:space="preserve">© </w:t>
    </w:r>
    <w:r>
      <w:fldChar w:fldCharType="begin"/>
    </w:r>
    <w:r>
      <w:instrText xml:space="preserve"> DATE  \@ "yyyy"  \* MERGEFORMAT </w:instrText>
    </w:r>
    <w:r>
      <w:fldChar w:fldCharType="separate"/>
    </w:r>
    <w:r w:rsidR="003F3D1B">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736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73602">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2544" w14:textId="77777777" w:rsidR="0021485C" w:rsidRDefault="0021485C" w:rsidP="0090659A">
      <w:pPr>
        <w:spacing w:after="0" w:line="240" w:lineRule="auto"/>
      </w:pPr>
      <w:r>
        <w:separator/>
      </w:r>
    </w:p>
    <w:p w14:paraId="71C670E6" w14:textId="77777777" w:rsidR="0021485C" w:rsidRDefault="0021485C"/>
    <w:p w14:paraId="64E62788" w14:textId="77777777" w:rsidR="0021485C" w:rsidRDefault="0021485C"/>
    <w:p w14:paraId="6C876F89" w14:textId="77777777" w:rsidR="0021485C" w:rsidRDefault="0021485C"/>
    <w:p w14:paraId="22CEC086" w14:textId="77777777" w:rsidR="0021485C" w:rsidRDefault="0021485C"/>
  </w:footnote>
  <w:footnote w:type="continuationSeparator" w:id="0">
    <w:p w14:paraId="0F9D0BB8" w14:textId="77777777" w:rsidR="0021485C" w:rsidRDefault="0021485C" w:rsidP="0090659A">
      <w:pPr>
        <w:spacing w:after="0" w:line="240" w:lineRule="auto"/>
      </w:pPr>
      <w:r>
        <w:continuationSeparator/>
      </w:r>
    </w:p>
    <w:p w14:paraId="16D746D2" w14:textId="77777777" w:rsidR="0021485C" w:rsidRDefault="0021485C"/>
    <w:p w14:paraId="5BC4A9DF" w14:textId="77777777" w:rsidR="0021485C" w:rsidRDefault="0021485C"/>
    <w:p w14:paraId="22B5CA12" w14:textId="77777777" w:rsidR="0021485C" w:rsidRDefault="0021485C"/>
    <w:p w14:paraId="3315EA42" w14:textId="77777777" w:rsidR="0021485C" w:rsidRDefault="00214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B7446" w14:textId="77777777" w:rsidR="00113BF8" w:rsidRDefault="00113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DCCD" w14:textId="77777777" w:rsidR="0058049F" w:rsidRDefault="00373280" w:rsidP="00C52BA6">
    <w:pPr>
      <w:pStyle w:val="PageHead"/>
    </w:pPr>
    <w:r w:rsidRPr="00FD4A68">
      <w:t xml:space="preserve">Lab </w:t>
    </w:r>
    <w:r>
      <w:t>–</w:t>
    </w:r>
    <w:r w:rsidRPr="00FD4A68">
      <w:t xml:space="preserve"> </w:t>
    </w:r>
    <w:r>
      <w:t>Locate Your Personal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CA4C" w14:textId="77777777" w:rsidR="0058049F" w:rsidRDefault="0058049F">
    <w:pPr>
      <w:pStyle w:val="Header"/>
    </w:pPr>
    <w:r>
      <w:rPr>
        <w:noProof/>
      </w:rPr>
      <w:drawing>
        <wp:anchor distT="0" distB="0" distL="114300" distR="114300" simplePos="0" relativeHeight="251657728" behindDoc="0" locked="0" layoutInCell="1" allowOverlap="1" wp14:anchorId="6504D448" wp14:editId="0550BB4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58049F"/>
    <w:rsid w:val="00004175"/>
    <w:rsid w:val="000059C9"/>
    <w:rsid w:val="000160F7"/>
    <w:rsid w:val="00016D5B"/>
    <w:rsid w:val="00016F30"/>
    <w:rsid w:val="0002047C"/>
    <w:rsid w:val="00021B9A"/>
    <w:rsid w:val="000242D6"/>
    <w:rsid w:val="00024EE5"/>
    <w:rsid w:val="0002705B"/>
    <w:rsid w:val="000272DA"/>
    <w:rsid w:val="0003624D"/>
    <w:rsid w:val="00041AF6"/>
    <w:rsid w:val="00044E62"/>
    <w:rsid w:val="00050BA4"/>
    <w:rsid w:val="00051738"/>
    <w:rsid w:val="00051BA8"/>
    <w:rsid w:val="00052548"/>
    <w:rsid w:val="000550E8"/>
    <w:rsid w:val="00060696"/>
    <w:rsid w:val="000668F1"/>
    <w:rsid w:val="00073539"/>
    <w:rsid w:val="000769CF"/>
    <w:rsid w:val="000815D8"/>
    <w:rsid w:val="00084C99"/>
    <w:rsid w:val="00085CC6"/>
    <w:rsid w:val="00090B6B"/>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7B2B"/>
    <w:rsid w:val="00111281"/>
    <w:rsid w:val="00111A06"/>
    <w:rsid w:val="00112AC5"/>
    <w:rsid w:val="001133DD"/>
    <w:rsid w:val="00113A98"/>
    <w:rsid w:val="00113BF8"/>
    <w:rsid w:val="00120CBE"/>
    <w:rsid w:val="00123085"/>
    <w:rsid w:val="001261C4"/>
    <w:rsid w:val="001305D3"/>
    <w:rsid w:val="001314FB"/>
    <w:rsid w:val="00133270"/>
    <w:rsid w:val="001366EC"/>
    <w:rsid w:val="0014219C"/>
    <w:rsid w:val="001425ED"/>
    <w:rsid w:val="00144997"/>
    <w:rsid w:val="0015326D"/>
    <w:rsid w:val="00154CA6"/>
    <w:rsid w:val="00154E3A"/>
    <w:rsid w:val="00157902"/>
    <w:rsid w:val="001626F9"/>
    <w:rsid w:val="00163164"/>
    <w:rsid w:val="001656A6"/>
    <w:rsid w:val="00166253"/>
    <w:rsid w:val="001704B7"/>
    <w:rsid w:val="001710C0"/>
    <w:rsid w:val="00172AFB"/>
    <w:rsid w:val="001772B8"/>
    <w:rsid w:val="00180FBF"/>
    <w:rsid w:val="00182CF4"/>
    <w:rsid w:val="0018449C"/>
    <w:rsid w:val="00186CE1"/>
    <w:rsid w:val="0018746C"/>
    <w:rsid w:val="00191F00"/>
    <w:rsid w:val="00192F12"/>
    <w:rsid w:val="00193F14"/>
    <w:rsid w:val="00197614"/>
    <w:rsid w:val="001A0312"/>
    <w:rsid w:val="001A15DA"/>
    <w:rsid w:val="001A2694"/>
    <w:rsid w:val="001A3CC7"/>
    <w:rsid w:val="001A69AC"/>
    <w:rsid w:val="001B67D8"/>
    <w:rsid w:val="001B6F95"/>
    <w:rsid w:val="001C051D"/>
    <w:rsid w:val="001C05A1"/>
    <w:rsid w:val="001C0DB2"/>
    <w:rsid w:val="001C1D9E"/>
    <w:rsid w:val="001C36AD"/>
    <w:rsid w:val="001C7C3B"/>
    <w:rsid w:val="001D5B6F"/>
    <w:rsid w:val="001E0AB8"/>
    <w:rsid w:val="001E38E0"/>
    <w:rsid w:val="001E4E72"/>
    <w:rsid w:val="001E62B3"/>
    <w:rsid w:val="001F0171"/>
    <w:rsid w:val="001F06C9"/>
    <w:rsid w:val="001F0909"/>
    <w:rsid w:val="001F0D77"/>
    <w:rsid w:val="001F320C"/>
    <w:rsid w:val="001F7DD8"/>
    <w:rsid w:val="00201928"/>
    <w:rsid w:val="0020252F"/>
    <w:rsid w:val="00203E26"/>
    <w:rsid w:val="0020449C"/>
    <w:rsid w:val="0020780D"/>
    <w:rsid w:val="002113B8"/>
    <w:rsid w:val="00213E2D"/>
    <w:rsid w:val="0021485C"/>
    <w:rsid w:val="00215665"/>
    <w:rsid w:val="0021603D"/>
    <w:rsid w:val="002163BB"/>
    <w:rsid w:val="00217105"/>
    <w:rsid w:val="0021792C"/>
    <w:rsid w:val="002240AB"/>
    <w:rsid w:val="00225E37"/>
    <w:rsid w:val="00226D40"/>
    <w:rsid w:val="00242E3A"/>
    <w:rsid w:val="00245653"/>
    <w:rsid w:val="00247D1C"/>
    <w:rsid w:val="002506CF"/>
    <w:rsid w:val="0025107F"/>
    <w:rsid w:val="002511E7"/>
    <w:rsid w:val="00260CD4"/>
    <w:rsid w:val="002639D8"/>
    <w:rsid w:val="00265EC8"/>
    <w:rsid w:val="00265F77"/>
    <w:rsid w:val="00266C83"/>
    <w:rsid w:val="00271D07"/>
    <w:rsid w:val="002768DC"/>
    <w:rsid w:val="00277665"/>
    <w:rsid w:val="00282CCD"/>
    <w:rsid w:val="00283718"/>
    <w:rsid w:val="0029431B"/>
    <w:rsid w:val="002A6C56"/>
    <w:rsid w:val="002C090C"/>
    <w:rsid w:val="002C1243"/>
    <w:rsid w:val="002C1815"/>
    <w:rsid w:val="002C475E"/>
    <w:rsid w:val="002C4AF5"/>
    <w:rsid w:val="002C6AD6"/>
    <w:rsid w:val="002D6C2A"/>
    <w:rsid w:val="002D7A86"/>
    <w:rsid w:val="002F45FF"/>
    <w:rsid w:val="002F6D17"/>
    <w:rsid w:val="0030177D"/>
    <w:rsid w:val="00302887"/>
    <w:rsid w:val="003056EB"/>
    <w:rsid w:val="00305C40"/>
    <w:rsid w:val="003071FF"/>
    <w:rsid w:val="00310652"/>
    <w:rsid w:val="0031116A"/>
    <w:rsid w:val="0031371D"/>
    <w:rsid w:val="0031789F"/>
    <w:rsid w:val="00320788"/>
    <w:rsid w:val="0032159D"/>
    <w:rsid w:val="003233A3"/>
    <w:rsid w:val="00330A59"/>
    <w:rsid w:val="0034455D"/>
    <w:rsid w:val="0034604B"/>
    <w:rsid w:val="00346D17"/>
    <w:rsid w:val="00347972"/>
    <w:rsid w:val="0035358F"/>
    <w:rsid w:val="0035469B"/>
    <w:rsid w:val="003559CC"/>
    <w:rsid w:val="003569D7"/>
    <w:rsid w:val="003608AC"/>
    <w:rsid w:val="0036465A"/>
    <w:rsid w:val="0036720C"/>
    <w:rsid w:val="00372AC7"/>
    <w:rsid w:val="00373280"/>
    <w:rsid w:val="003763E1"/>
    <w:rsid w:val="00381968"/>
    <w:rsid w:val="00392C65"/>
    <w:rsid w:val="00392ED5"/>
    <w:rsid w:val="00397E48"/>
    <w:rsid w:val="003A19DC"/>
    <w:rsid w:val="003A1B45"/>
    <w:rsid w:val="003A220C"/>
    <w:rsid w:val="003A5844"/>
    <w:rsid w:val="003B36AB"/>
    <w:rsid w:val="003B46FC"/>
    <w:rsid w:val="003B5767"/>
    <w:rsid w:val="003B7605"/>
    <w:rsid w:val="003C08AA"/>
    <w:rsid w:val="003C2A7B"/>
    <w:rsid w:val="003C6BCA"/>
    <w:rsid w:val="003C7902"/>
    <w:rsid w:val="003D0BFF"/>
    <w:rsid w:val="003D7C97"/>
    <w:rsid w:val="003E53EF"/>
    <w:rsid w:val="003E5BE5"/>
    <w:rsid w:val="003F18D1"/>
    <w:rsid w:val="003F3D1B"/>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43ACE"/>
    <w:rsid w:val="00444217"/>
    <w:rsid w:val="004478F4"/>
    <w:rsid w:val="00450F7A"/>
    <w:rsid w:val="0045209F"/>
    <w:rsid w:val="00452C6D"/>
    <w:rsid w:val="00455E0B"/>
    <w:rsid w:val="004619DA"/>
    <w:rsid w:val="00462B9F"/>
    <w:rsid w:val="004659EE"/>
    <w:rsid w:val="00467F81"/>
    <w:rsid w:val="00483C90"/>
    <w:rsid w:val="004936C2"/>
    <w:rsid w:val="0049379C"/>
    <w:rsid w:val="004A1CA0"/>
    <w:rsid w:val="004A22E9"/>
    <w:rsid w:val="004A4ACD"/>
    <w:rsid w:val="004A5BC5"/>
    <w:rsid w:val="004B023D"/>
    <w:rsid w:val="004B7E9E"/>
    <w:rsid w:val="004C07D1"/>
    <w:rsid w:val="004C0909"/>
    <w:rsid w:val="004C3D82"/>
    <w:rsid w:val="004C3F97"/>
    <w:rsid w:val="004D01F2"/>
    <w:rsid w:val="004D2D19"/>
    <w:rsid w:val="004D3339"/>
    <w:rsid w:val="004D353F"/>
    <w:rsid w:val="004D36D7"/>
    <w:rsid w:val="004D682B"/>
    <w:rsid w:val="004E49D9"/>
    <w:rsid w:val="004E6152"/>
    <w:rsid w:val="004F254D"/>
    <w:rsid w:val="004F344A"/>
    <w:rsid w:val="00504ED4"/>
    <w:rsid w:val="00510639"/>
    <w:rsid w:val="00512C97"/>
    <w:rsid w:val="005146A6"/>
    <w:rsid w:val="00516142"/>
    <w:rsid w:val="00520027"/>
    <w:rsid w:val="0052093C"/>
    <w:rsid w:val="00521B31"/>
    <w:rsid w:val="00522469"/>
    <w:rsid w:val="00523BF8"/>
    <w:rsid w:val="0052400A"/>
    <w:rsid w:val="00533E49"/>
    <w:rsid w:val="005341F9"/>
    <w:rsid w:val="00536F43"/>
    <w:rsid w:val="00540A06"/>
    <w:rsid w:val="00543CA3"/>
    <w:rsid w:val="00543E26"/>
    <w:rsid w:val="005510BA"/>
    <w:rsid w:val="00554662"/>
    <w:rsid w:val="00554B4E"/>
    <w:rsid w:val="00556C02"/>
    <w:rsid w:val="00561BB2"/>
    <w:rsid w:val="00563249"/>
    <w:rsid w:val="005668B0"/>
    <w:rsid w:val="00570A65"/>
    <w:rsid w:val="00573602"/>
    <w:rsid w:val="005762B1"/>
    <w:rsid w:val="00580456"/>
    <w:rsid w:val="0058049F"/>
    <w:rsid w:val="00580E73"/>
    <w:rsid w:val="00581ADA"/>
    <w:rsid w:val="00582AA3"/>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03D2D"/>
    <w:rsid w:val="0061254C"/>
    <w:rsid w:val="006131CE"/>
    <w:rsid w:val="0061336B"/>
    <w:rsid w:val="006143DE"/>
    <w:rsid w:val="006171C6"/>
    <w:rsid w:val="0061770A"/>
    <w:rsid w:val="00617D6E"/>
    <w:rsid w:val="00622D61"/>
    <w:rsid w:val="0062377C"/>
    <w:rsid w:val="00624198"/>
    <w:rsid w:val="00626F0D"/>
    <w:rsid w:val="00637417"/>
    <w:rsid w:val="0064025C"/>
    <w:rsid w:val="006428E5"/>
    <w:rsid w:val="00644958"/>
    <w:rsid w:val="00656556"/>
    <w:rsid w:val="00664C9B"/>
    <w:rsid w:val="00672919"/>
    <w:rsid w:val="00673D5D"/>
    <w:rsid w:val="00673F32"/>
    <w:rsid w:val="006810DA"/>
    <w:rsid w:val="00682620"/>
    <w:rsid w:val="00686587"/>
    <w:rsid w:val="006904CF"/>
    <w:rsid w:val="00695246"/>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0C59"/>
    <w:rsid w:val="006E2AAA"/>
    <w:rsid w:val="006E31F8"/>
    <w:rsid w:val="006E372B"/>
    <w:rsid w:val="006E6581"/>
    <w:rsid w:val="006E71DF"/>
    <w:rsid w:val="006F1CC4"/>
    <w:rsid w:val="006F2976"/>
    <w:rsid w:val="006F2A86"/>
    <w:rsid w:val="006F3163"/>
    <w:rsid w:val="006F3542"/>
    <w:rsid w:val="006F3C1A"/>
    <w:rsid w:val="006F495A"/>
    <w:rsid w:val="00700F32"/>
    <w:rsid w:val="007021DA"/>
    <w:rsid w:val="00705FEC"/>
    <w:rsid w:val="0071147A"/>
    <w:rsid w:val="0071185D"/>
    <w:rsid w:val="0071660F"/>
    <w:rsid w:val="00716A07"/>
    <w:rsid w:val="00721E01"/>
    <w:rsid w:val="007222AD"/>
    <w:rsid w:val="007267CF"/>
    <w:rsid w:val="0073072C"/>
    <w:rsid w:val="00731F3F"/>
    <w:rsid w:val="00733BAB"/>
    <w:rsid w:val="00734E82"/>
    <w:rsid w:val="00737502"/>
    <w:rsid w:val="007436BF"/>
    <w:rsid w:val="007443E9"/>
    <w:rsid w:val="00745DCE"/>
    <w:rsid w:val="00753D89"/>
    <w:rsid w:val="00754C13"/>
    <w:rsid w:val="00755A63"/>
    <w:rsid w:val="00755C9B"/>
    <w:rsid w:val="00760F65"/>
    <w:rsid w:val="00760FE4"/>
    <w:rsid w:val="00763D8B"/>
    <w:rsid w:val="007657F6"/>
    <w:rsid w:val="00765E47"/>
    <w:rsid w:val="0076668B"/>
    <w:rsid w:val="0077125A"/>
    <w:rsid w:val="0078405B"/>
    <w:rsid w:val="00786F58"/>
    <w:rsid w:val="00787CC1"/>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1459"/>
    <w:rsid w:val="007E3264"/>
    <w:rsid w:val="007E3FEA"/>
    <w:rsid w:val="007E6CBF"/>
    <w:rsid w:val="007F0A0B"/>
    <w:rsid w:val="007F3A60"/>
    <w:rsid w:val="007F3D0B"/>
    <w:rsid w:val="007F7C94"/>
    <w:rsid w:val="008001AE"/>
    <w:rsid w:val="00807218"/>
    <w:rsid w:val="00810B38"/>
    <w:rsid w:val="00810E4B"/>
    <w:rsid w:val="00813D0C"/>
    <w:rsid w:val="00814BAA"/>
    <w:rsid w:val="008169C2"/>
    <w:rsid w:val="00824295"/>
    <w:rsid w:val="00825F57"/>
    <w:rsid w:val="00830473"/>
    <w:rsid w:val="008313F3"/>
    <w:rsid w:val="008405BB"/>
    <w:rsid w:val="00846494"/>
    <w:rsid w:val="00846CB8"/>
    <w:rsid w:val="00847B20"/>
    <w:rsid w:val="008509D3"/>
    <w:rsid w:val="00853418"/>
    <w:rsid w:val="00857CF6"/>
    <w:rsid w:val="008610ED"/>
    <w:rsid w:val="00861C6A"/>
    <w:rsid w:val="00862F97"/>
    <w:rsid w:val="00865199"/>
    <w:rsid w:val="00867EAF"/>
    <w:rsid w:val="008713EA"/>
    <w:rsid w:val="00871937"/>
    <w:rsid w:val="00873C6B"/>
    <w:rsid w:val="0088426A"/>
    <w:rsid w:val="008852BA"/>
    <w:rsid w:val="00886C17"/>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2A90"/>
    <w:rsid w:val="008C4307"/>
    <w:rsid w:val="008D23DF"/>
    <w:rsid w:val="008D251E"/>
    <w:rsid w:val="008D380E"/>
    <w:rsid w:val="008D73BF"/>
    <w:rsid w:val="008D7F09"/>
    <w:rsid w:val="008E5B64"/>
    <w:rsid w:val="008E64C4"/>
    <w:rsid w:val="008E7DAA"/>
    <w:rsid w:val="008F0094"/>
    <w:rsid w:val="008F340F"/>
    <w:rsid w:val="00903523"/>
    <w:rsid w:val="0090659A"/>
    <w:rsid w:val="009106F4"/>
    <w:rsid w:val="00911080"/>
    <w:rsid w:val="009113A5"/>
    <w:rsid w:val="00911571"/>
    <w:rsid w:val="009134D0"/>
    <w:rsid w:val="00915986"/>
    <w:rsid w:val="00917624"/>
    <w:rsid w:val="00922062"/>
    <w:rsid w:val="00923E1E"/>
    <w:rsid w:val="00925F3C"/>
    <w:rsid w:val="009263B4"/>
    <w:rsid w:val="00930386"/>
    <w:rsid w:val="009309F5"/>
    <w:rsid w:val="00932E73"/>
    <w:rsid w:val="00933237"/>
    <w:rsid w:val="00933F28"/>
    <w:rsid w:val="009439E3"/>
    <w:rsid w:val="009476C0"/>
    <w:rsid w:val="00963E34"/>
    <w:rsid w:val="00964DFA"/>
    <w:rsid w:val="0097026A"/>
    <w:rsid w:val="00972444"/>
    <w:rsid w:val="0098155C"/>
    <w:rsid w:val="00983B77"/>
    <w:rsid w:val="00996053"/>
    <w:rsid w:val="00996111"/>
    <w:rsid w:val="00996181"/>
    <w:rsid w:val="009A0B2F"/>
    <w:rsid w:val="009A1CF4"/>
    <w:rsid w:val="009A29AC"/>
    <w:rsid w:val="009A37D7"/>
    <w:rsid w:val="009A4E17"/>
    <w:rsid w:val="009A59BE"/>
    <w:rsid w:val="009A6955"/>
    <w:rsid w:val="009A6C3E"/>
    <w:rsid w:val="009B341C"/>
    <w:rsid w:val="009B5747"/>
    <w:rsid w:val="009D2C27"/>
    <w:rsid w:val="009D2C3E"/>
    <w:rsid w:val="009D4BB6"/>
    <w:rsid w:val="009E2309"/>
    <w:rsid w:val="009E42B9"/>
    <w:rsid w:val="009E469F"/>
    <w:rsid w:val="009F4C2E"/>
    <w:rsid w:val="00A014A3"/>
    <w:rsid w:val="00A01965"/>
    <w:rsid w:val="00A0412D"/>
    <w:rsid w:val="00A04A31"/>
    <w:rsid w:val="00A21211"/>
    <w:rsid w:val="00A231AE"/>
    <w:rsid w:val="00A261F7"/>
    <w:rsid w:val="00A34E7F"/>
    <w:rsid w:val="00A34FCB"/>
    <w:rsid w:val="00A40ED8"/>
    <w:rsid w:val="00A46F0A"/>
    <w:rsid w:val="00A46F25"/>
    <w:rsid w:val="00A47CC2"/>
    <w:rsid w:val="00A502BA"/>
    <w:rsid w:val="00A5084B"/>
    <w:rsid w:val="00A52EB5"/>
    <w:rsid w:val="00A60146"/>
    <w:rsid w:val="00A622C4"/>
    <w:rsid w:val="00A6283D"/>
    <w:rsid w:val="00A72B1E"/>
    <w:rsid w:val="00A754B4"/>
    <w:rsid w:val="00A807C1"/>
    <w:rsid w:val="00A83230"/>
    <w:rsid w:val="00A83374"/>
    <w:rsid w:val="00A939A0"/>
    <w:rsid w:val="00A96172"/>
    <w:rsid w:val="00A97C5F"/>
    <w:rsid w:val="00AA2AF0"/>
    <w:rsid w:val="00AA7B04"/>
    <w:rsid w:val="00AB0D6A"/>
    <w:rsid w:val="00AB43B3"/>
    <w:rsid w:val="00AB49B9"/>
    <w:rsid w:val="00AB758A"/>
    <w:rsid w:val="00AB7932"/>
    <w:rsid w:val="00AC027E"/>
    <w:rsid w:val="00AC1E7E"/>
    <w:rsid w:val="00AC507D"/>
    <w:rsid w:val="00AC66E4"/>
    <w:rsid w:val="00AD04F2"/>
    <w:rsid w:val="00AD4578"/>
    <w:rsid w:val="00AD5DE0"/>
    <w:rsid w:val="00AD6421"/>
    <w:rsid w:val="00AD68E9"/>
    <w:rsid w:val="00AE56C0"/>
    <w:rsid w:val="00AE7D9E"/>
    <w:rsid w:val="00AE7F29"/>
    <w:rsid w:val="00B00914"/>
    <w:rsid w:val="00B02A8E"/>
    <w:rsid w:val="00B052EE"/>
    <w:rsid w:val="00B1081F"/>
    <w:rsid w:val="00B10A16"/>
    <w:rsid w:val="00B11C41"/>
    <w:rsid w:val="00B12400"/>
    <w:rsid w:val="00B27499"/>
    <w:rsid w:val="00B27B5F"/>
    <w:rsid w:val="00B3010D"/>
    <w:rsid w:val="00B35151"/>
    <w:rsid w:val="00B433F2"/>
    <w:rsid w:val="00B43A77"/>
    <w:rsid w:val="00B458E8"/>
    <w:rsid w:val="00B50472"/>
    <w:rsid w:val="00B505A7"/>
    <w:rsid w:val="00B5397B"/>
    <w:rsid w:val="00B53EE9"/>
    <w:rsid w:val="00B57A66"/>
    <w:rsid w:val="00B62809"/>
    <w:rsid w:val="00B7675A"/>
    <w:rsid w:val="00B81898"/>
    <w:rsid w:val="00B83D07"/>
    <w:rsid w:val="00B8606B"/>
    <w:rsid w:val="00B878E7"/>
    <w:rsid w:val="00B97278"/>
    <w:rsid w:val="00B97943"/>
    <w:rsid w:val="00BA157F"/>
    <w:rsid w:val="00BA1D0B"/>
    <w:rsid w:val="00BA1F6C"/>
    <w:rsid w:val="00BA6972"/>
    <w:rsid w:val="00BB1289"/>
    <w:rsid w:val="00BB1E0D"/>
    <w:rsid w:val="00BB4D9B"/>
    <w:rsid w:val="00BB73FF"/>
    <w:rsid w:val="00BB7688"/>
    <w:rsid w:val="00BC3004"/>
    <w:rsid w:val="00BC7CAC"/>
    <w:rsid w:val="00BD2492"/>
    <w:rsid w:val="00BD6D76"/>
    <w:rsid w:val="00BE56B3"/>
    <w:rsid w:val="00BE676D"/>
    <w:rsid w:val="00BF04E8"/>
    <w:rsid w:val="00BF16BF"/>
    <w:rsid w:val="00BF4D1F"/>
    <w:rsid w:val="00C02439"/>
    <w:rsid w:val="00C02A73"/>
    <w:rsid w:val="00C063D2"/>
    <w:rsid w:val="00C07FD9"/>
    <w:rsid w:val="00C10955"/>
    <w:rsid w:val="00C11C4D"/>
    <w:rsid w:val="00C165AF"/>
    <w:rsid w:val="00C16E12"/>
    <w:rsid w:val="00C1712C"/>
    <w:rsid w:val="00C23E16"/>
    <w:rsid w:val="00C27E37"/>
    <w:rsid w:val="00C303C5"/>
    <w:rsid w:val="00C32713"/>
    <w:rsid w:val="00C351B8"/>
    <w:rsid w:val="00C410D9"/>
    <w:rsid w:val="00C44DB7"/>
    <w:rsid w:val="00C44DFA"/>
    <w:rsid w:val="00C4510A"/>
    <w:rsid w:val="00C47F2E"/>
    <w:rsid w:val="00C52BA6"/>
    <w:rsid w:val="00C57A1A"/>
    <w:rsid w:val="00C6258F"/>
    <w:rsid w:val="00C63DF6"/>
    <w:rsid w:val="00C63E58"/>
    <w:rsid w:val="00C6495E"/>
    <w:rsid w:val="00C670EE"/>
    <w:rsid w:val="00C67E3B"/>
    <w:rsid w:val="00C732BD"/>
    <w:rsid w:val="00C737EC"/>
    <w:rsid w:val="00C76571"/>
    <w:rsid w:val="00C872E4"/>
    <w:rsid w:val="00C90311"/>
    <w:rsid w:val="00C91C26"/>
    <w:rsid w:val="00C96FC2"/>
    <w:rsid w:val="00CA2BF5"/>
    <w:rsid w:val="00CA73D5"/>
    <w:rsid w:val="00CB166A"/>
    <w:rsid w:val="00CB3B84"/>
    <w:rsid w:val="00CC1C87"/>
    <w:rsid w:val="00CC2C93"/>
    <w:rsid w:val="00CC3000"/>
    <w:rsid w:val="00CC4859"/>
    <w:rsid w:val="00CC6E40"/>
    <w:rsid w:val="00CC7A35"/>
    <w:rsid w:val="00CC7FA6"/>
    <w:rsid w:val="00CD072A"/>
    <w:rsid w:val="00CD496A"/>
    <w:rsid w:val="00CD7F73"/>
    <w:rsid w:val="00CE0753"/>
    <w:rsid w:val="00CE26C5"/>
    <w:rsid w:val="00CE36AF"/>
    <w:rsid w:val="00CE54DD"/>
    <w:rsid w:val="00CE704C"/>
    <w:rsid w:val="00CF0DA5"/>
    <w:rsid w:val="00CF1855"/>
    <w:rsid w:val="00CF5D31"/>
    <w:rsid w:val="00CF5F3B"/>
    <w:rsid w:val="00CF791A"/>
    <w:rsid w:val="00D00D7D"/>
    <w:rsid w:val="00D12630"/>
    <w:rsid w:val="00D139C8"/>
    <w:rsid w:val="00D17F81"/>
    <w:rsid w:val="00D2707E"/>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86F"/>
    <w:rsid w:val="00DC20EB"/>
    <w:rsid w:val="00DC252F"/>
    <w:rsid w:val="00DC4EB6"/>
    <w:rsid w:val="00DC6050"/>
    <w:rsid w:val="00DD43EA"/>
    <w:rsid w:val="00DD75B6"/>
    <w:rsid w:val="00DE0081"/>
    <w:rsid w:val="00DE04BC"/>
    <w:rsid w:val="00DE6F44"/>
    <w:rsid w:val="00DF0BF9"/>
    <w:rsid w:val="00DF4F8C"/>
    <w:rsid w:val="00E027E0"/>
    <w:rsid w:val="00E02BFD"/>
    <w:rsid w:val="00E037D9"/>
    <w:rsid w:val="00E04927"/>
    <w:rsid w:val="00E130EB"/>
    <w:rsid w:val="00E162CD"/>
    <w:rsid w:val="00E17FA5"/>
    <w:rsid w:val="00E242CD"/>
    <w:rsid w:val="00E26930"/>
    <w:rsid w:val="00E27257"/>
    <w:rsid w:val="00E4000C"/>
    <w:rsid w:val="00E449D0"/>
    <w:rsid w:val="00E4506A"/>
    <w:rsid w:val="00E53F99"/>
    <w:rsid w:val="00E54CFF"/>
    <w:rsid w:val="00E56510"/>
    <w:rsid w:val="00E62EA8"/>
    <w:rsid w:val="00E67A6E"/>
    <w:rsid w:val="00E67CAB"/>
    <w:rsid w:val="00E71B43"/>
    <w:rsid w:val="00E72565"/>
    <w:rsid w:val="00E80A43"/>
    <w:rsid w:val="00E81612"/>
    <w:rsid w:val="00E87D18"/>
    <w:rsid w:val="00E87D62"/>
    <w:rsid w:val="00E9055D"/>
    <w:rsid w:val="00EA05BC"/>
    <w:rsid w:val="00EA486E"/>
    <w:rsid w:val="00EA4FA3"/>
    <w:rsid w:val="00EB001B"/>
    <w:rsid w:val="00EB3082"/>
    <w:rsid w:val="00EB6C33"/>
    <w:rsid w:val="00ED15D7"/>
    <w:rsid w:val="00ED6019"/>
    <w:rsid w:val="00ED7830"/>
    <w:rsid w:val="00EE1B8D"/>
    <w:rsid w:val="00EE3909"/>
    <w:rsid w:val="00EF4205"/>
    <w:rsid w:val="00EF5939"/>
    <w:rsid w:val="00F00E4C"/>
    <w:rsid w:val="00F01714"/>
    <w:rsid w:val="00F0258F"/>
    <w:rsid w:val="00F02D06"/>
    <w:rsid w:val="00F056E5"/>
    <w:rsid w:val="00F06FDD"/>
    <w:rsid w:val="00F104CF"/>
    <w:rsid w:val="00F10819"/>
    <w:rsid w:val="00F16F35"/>
    <w:rsid w:val="00F1713E"/>
    <w:rsid w:val="00F221CE"/>
    <w:rsid w:val="00F2229D"/>
    <w:rsid w:val="00F25ABB"/>
    <w:rsid w:val="00F27963"/>
    <w:rsid w:val="00F30103"/>
    <w:rsid w:val="00F30446"/>
    <w:rsid w:val="00F357B9"/>
    <w:rsid w:val="00F4135D"/>
    <w:rsid w:val="00F41F1B"/>
    <w:rsid w:val="00F46BD9"/>
    <w:rsid w:val="00F60BE0"/>
    <w:rsid w:val="00F6280E"/>
    <w:rsid w:val="00F7050A"/>
    <w:rsid w:val="00F75533"/>
    <w:rsid w:val="00F809DC"/>
    <w:rsid w:val="00F81043"/>
    <w:rsid w:val="00F86EB0"/>
    <w:rsid w:val="00F91B41"/>
    <w:rsid w:val="00FA0419"/>
    <w:rsid w:val="00FA3811"/>
    <w:rsid w:val="00FA3B9F"/>
    <w:rsid w:val="00FA3F06"/>
    <w:rsid w:val="00FA4A26"/>
    <w:rsid w:val="00FA7084"/>
    <w:rsid w:val="00FA7BEF"/>
    <w:rsid w:val="00FB1929"/>
    <w:rsid w:val="00FB3176"/>
    <w:rsid w:val="00FB5FD9"/>
    <w:rsid w:val="00FB6ACB"/>
    <w:rsid w:val="00FC32E8"/>
    <w:rsid w:val="00FC4D7C"/>
    <w:rsid w:val="00FD01B7"/>
    <w:rsid w:val="00FD274D"/>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04FE"/>
  <w15:docId w15:val="{91E7EDF0-A4A8-4596-B3DD-C0527C43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E1B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BodyText1"/>
    <w:qFormat/>
    <w:rsid w:val="0021710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1"/>
    <w:next w:val="BodyTextL25"/>
    <w:qFormat/>
    <w:rsid w:val="00DE0081"/>
    <w:pPr>
      <w:numPr>
        <w:ilvl w:val="1"/>
        <w:numId w:val="2"/>
      </w:numPr>
      <w:spacing w:before="240" w:after="120"/>
    </w:pPr>
    <w:rPr>
      <w:rFonts w:ascii="Arial" w:hAnsi="Arial"/>
      <w:color w:val="auto"/>
      <w:sz w:val="24"/>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9D4BB6"/>
    <w:rPr>
      <w:color w:val="0000FF" w:themeColor="hyperlink"/>
      <w:u w:val="single"/>
    </w:rPr>
  </w:style>
  <w:style w:type="character" w:customStyle="1" w:styleId="Heading3Char">
    <w:name w:val="Heading 3 Char"/>
    <w:basedOn w:val="DefaultParagraphFont"/>
    <w:link w:val="Heading3"/>
    <w:uiPriority w:val="9"/>
    <w:semiHidden/>
    <w:rsid w:val="00EE1B8D"/>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AD5D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87753">
      <w:bodyDiv w:val="1"/>
      <w:marLeft w:val="0"/>
      <w:marRight w:val="0"/>
      <w:marTop w:val="0"/>
      <w:marBottom w:val="0"/>
      <w:divBdr>
        <w:top w:val="none" w:sz="0" w:space="0" w:color="auto"/>
        <w:left w:val="none" w:sz="0" w:space="0" w:color="auto"/>
        <w:bottom w:val="none" w:sz="0" w:space="0" w:color="auto"/>
        <w:right w:val="none" w:sz="0" w:space="0" w:color="auto"/>
      </w:divBdr>
      <w:divsChild>
        <w:div w:id="1365325962">
          <w:marLeft w:val="0"/>
          <w:marRight w:val="0"/>
          <w:marTop w:val="100"/>
          <w:marBottom w:val="0"/>
          <w:divBdr>
            <w:top w:val="none" w:sz="0" w:space="0" w:color="auto"/>
            <w:left w:val="none" w:sz="0" w:space="0" w:color="auto"/>
            <w:bottom w:val="none" w:sz="0" w:space="0" w:color="auto"/>
            <w:right w:val="none" w:sz="0" w:space="0" w:color="auto"/>
          </w:divBdr>
          <w:divsChild>
            <w:div w:id="7954194">
              <w:marLeft w:val="0"/>
              <w:marRight w:val="0"/>
              <w:marTop w:val="60"/>
              <w:marBottom w:val="0"/>
              <w:divBdr>
                <w:top w:val="none" w:sz="0" w:space="0" w:color="auto"/>
                <w:left w:val="none" w:sz="0" w:space="0" w:color="auto"/>
                <w:bottom w:val="none" w:sz="0" w:space="0" w:color="auto"/>
                <w:right w:val="none" w:sz="0" w:space="0" w:color="auto"/>
              </w:divBdr>
            </w:div>
          </w:divsChild>
        </w:div>
        <w:div w:id="1707216989">
          <w:marLeft w:val="0"/>
          <w:marRight w:val="0"/>
          <w:marTop w:val="0"/>
          <w:marBottom w:val="0"/>
          <w:divBdr>
            <w:top w:val="none" w:sz="0" w:space="0" w:color="auto"/>
            <w:left w:val="none" w:sz="0" w:space="0" w:color="auto"/>
            <w:bottom w:val="none" w:sz="0" w:space="0" w:color="auto"/>
            <w:right w:val="none" w:sz="0" w:space="0" w:color="auto"/>
          </w:divBdr>
          <w:divsChild>
            <w:div w:id="1510831488">
              <w:marLeft w:val="0"/>
              <w:marRight w:val="0"/>
              <w:marTop w:val="0"/>
              <w:marBottom w:val="0"/>
              <w:divBdr>
                <w:top w:val="none" w:sz="0" w:space="0" w:color="auto"/>
                <w:left w:val="none" w:sz="0" w:space="0" w:color="auto"/>
                <w:bottom w:val="none" w:sz="0" w:space="0" w:color="auto"/>
                <w:right w:val="none" w:sz="0" w:space="0" w:color="auto"/>
              </w:divBdr>
              <w:divsChild>
                <w:div w:id="2290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608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96409224">
      <w:bodyDiv w:val="1"/>
      <w:marLeft w:val="0"/>
      <w:marRight w:val="0"/>
      <w:marTop w:val="0"/>
      <w:marBottom w:val="0"/>
      <w:divBdr>
        <w:top w:val="none" w:sz="0" w:space="0" w:color="auto"/>
        <w:left w:val="none" w:sz="0" w:space="0" w:color="auto"/>
        <w:bottom w:val="none" w:sz="0" w:space="0" w:color="auto"/>
        <w:right w:val="none" w:sz="0" w:space="0" w:color="auto"/>
      </w:divBdr>
      <w:divsChild>
        <w:div w:id="593781824">
          <w:marLeft w:val="0"/>
          <w:marRight w:val="0"/>
          <w:marTop w:val="100"/>
          <w:marBottom w:val="0"/>
          <w:divBdr>
            <w:top w:val="none" w:sz="0" w:space="0" w:color="auto"/>
            <w:left w:val="none" w:sz="0" w:space="0" w:color="auto"/>
            <w:bottom w:val="none" w:sz="0" w:space="0" w:color="auto"/>
            <w:right w:val="none" w:sz="0" w:space="0" w:color="auto"/>
          </w:divBdr>
          <w:divsChild>
            <w:div w:id="1282422495">
              <w:marLeft w:val="0"/>
              <w:marRight w:val="0"/>
              <w:marTop w:val="60"/>
              <w:marBottom w:val="0"/>
              <w:divBdr>
                <w:top w:val="none" w:sz="0" w:space="0" w:color="auto"/>
                <w:left w:val="none" w:sz="0" w:space="0" w:color="auto"/>
                <w:bottom w:val="none" w:sz="0" w:space="0" w:color="auto"/>
                <w:right w:val="none" w:sz="0" w:space="0" w:color="auto"/>
              </w:divBdr>
            </w:div>
          </w:divsChild>
        </w:div>
        <w:div w:id="1856264938">
          <w:marLeft w:val="0"/>
          <w:marRight w:val="0"/>
          <w:marTop w:val="0"/>
          <w:marBottom w:val="0"/>
          <w:divBdr>
            <w:top w:val="none" w:sz="0" w:space="0" w:color="auto"/>
            <w:left w:val="none" w:sz="0" w:space="0" w:color="auto"/>
            <w:bottom w:val="none" w:sz="0" w:space="0" w:color="auto"/>
            <w:right w:val="none" w:sz="0" w:space="0" w:color="auto"/>
          </w:divBdr>
          <w:divsChild>
            <w:div w:id="1953200353">
              <w:marLeft w:val="0"/>
              <w:marRight w:val="0"/>
              <w:marTop w:val="0"/>
              <w:marBottom w:val="0"/>
              <w:divBdr>
                <w:top w:val="none" w:sz="0" w:space="0" w:color="auto"/>
                <w:left w:val="none" w:sz="0" w:space="0" w:color="auto"/>
                <w:bottom w:val="none" w:sz="0" w:space="0" w:color="auto"/>
                <w:right w:val="none" w:sz="0" w:space="0" w:color="auto"/>
              </w:divBdr>
              <w:divsChild>
                <w:div w:id="2666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icrosoft.com/en-us/download/details.aspx?id=48729"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icrosoft.com/en-us/download/details.aspx?id=9864"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107565-F034-4F26-B1C8-371D0DB3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170</TotalTime>
  <Pages>1</Pages>
  <Words>794</Words>
  <Characters>4529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Objectives</vt:lpstr>
      <vt:lpstr>Background / Scenario</vt:lpstr>
      <vt:lpstr>Required Resources</vt:lpstr>
      <vt:lpstr>Personal Data Online</vt:lpstr>
      <vt:lpstr>Personal Data on Your Computing Devices</vt:lpstr>
      <vt:lpstr>Reflection</vt:lpstr>
    </vt:vector>
  </TitlesOfParts>
  <Company>Microsoft</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ISEP LUTPI NUR</cp:lastModifiedBy>
  <cp:revision>4</cp:revision>
  <cp:lastPrinted>2021-11-06T12:01:00Z</cp:lastPrinted>
  <dcterms:created xsi:type="dcterms:W3CDTF">2021-11-06T12:01:00Z</dcterms:created>
  <dcterms:modified xsi:type="dcterms:W3CDTF">2021-11-06T12:01:00Z</dcterms:modified>
</cp:coreProperties>
</file>